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0C9" w:rsidRDefault="00B750C9" w:rsidP="00B750C9">
      <w:pPr>
        <w:jc w:val="center"/>
        <w:rPr>
          <w:rFonts w:ascii="Bell MT" w:hAnsi="Bell MT"/>
          <w:b/>
          <w:sz w:val="24"/>
          <w:szCs w:val="24"/>
        </w:rPr>
      </w:pPr>
      <w:bookmarkStart w:id="0" w:name="_GoBack"/>
      <w:bookmarkEnd w:id="0"/>
      <w:r>
        <w:rPr>
          <w:rFonts w:ascii="Bell MT" w:hAnsi="Bell MT"/>
          <w:b/>
          <w:sz w:val="24"/>
          <w:szCs w:val="24"/>
        </w:rPr>
        <w:t>CONTRATO INDIVIDUAL DE TRABAJO</w:t>
      </w:r>
    </w:p>
    <w:p w:rsidR="006B1F60" w:rsidRDefault="006B1F60" w:rsidP="006B1F60">
      <w:pPr>
        <w:spacing w:after="0"/>
        <w:rPr>
          <w:sz w:val="20"/>
          <w:szCs w:val="20"/>
        </w:rPr>
      </w:pPr>
      <w:r>
        <w:rPr>
          <w:sz w:val="20"/>
          <w:szCs w:val="20"/>
        </w:rPr>
        <w:t>Empleador:</w:t>
      </w:r>
      <w:r>
        <w:rPr>
          <w:sz w:val="20"/>
          <w:szCs w:val="20"/>
        </w:rPr>
        <w:tab/>
      </w:r>
      <w:r>
        <w:rPr>
          <w:sz w:val="20"/>
          <w:szCs w:val="20"/>
        </w:rPr>
        <w:tab/>
      </w:r>
      <w:r>
        <w:rPr>
          <w:sz w:val="20"/>
          <w:szCs w:val="20"/>
        </w:rPr>
        <w:tab/>
      </w:r>
      <w:r>
        <w:rPr>
          <w:sz w:val="20"/>
          <w:szCs w:val="20"/>
        </w:rPr>
        <w:tab/>
      </w:r>
      <w:bookmarkStart w:id="1" w:name="NombreEmpresa"/>
      <w:r w:rsidR="001D3B58">
        <w:rPr>
          <w:sz w:val="20"/>
          <w:szCs w:val="20"/>
        </w:rPr>
        <w:t>[</w:t>
      </w:r>
      <w:r w:rsidR="0061319B">
        <w:rPr>
          <w:sz w:val="20"/>
          <w:szCs w:val="20"/>
        </w:rPr>
        <w:t>&lt;</w:t>
      </w:r>
      <w:proofErr w:type="spellStart"/>
      <w:r>
        <w:rPr>
          <w:sz w:val="20"/>
          <w:szCs w:val="20"/>
        </w:rPr>
        <w:t>NombreEmpresa</w:t>
      </w:r>
      <w:proofErr w:type="spellEnd"/>
      <w:r w:rsidR="0061319B">
        <w:rPr>
          <w:sz w:val="20"/>
          <w:szCs w:val="20"/>
        </w:rPr>
        <w:t>&gt;</w:t>
      </w:r>
      <w:r w:rsidR="001D3B58">
        <w:rPr>
          <w:sz w:val="20"/>
          <w:szCs w:val="20"/>
        </w:rPr>
        <w:t>]</w:t>
      </w:r>
      <w:bookmarkEnd w:id="1"/>
    </w:p>
    <w:p w:rsidR="007E7667" w:rsidRDefault="007E7667" w:rsidP="006B1F60">
      <w:pPr>
        <w:spacing w:after="0"/>
        <w:rPr>
          <w:sz w:val="20"/>
          <w:szCs w:val="20"/>
        </w:rPr>
      </w:pPr>
      <w:r>
        <w:rPr>
          <w:sz w:val="20"/>
          <w:szCs w:val="20"/>
        </w:rPr>
        <w:t>NIT:</w:t>
      </w:r>
      <w:r>
        <w:rPr>
          <w:sz w:val="20"/>
          <w:szCs w:val="20"/>
        </w:rPr>
        <w:tab/>
      </w:r>
      <w:r>
        <w:rPr>
          <w:sz w:val="20"/>
          <w:szCs w:val="20"/>
        </w:rPr>
        <w:tab/>
      </w:r>
      <w:r>
        <w:rPr>
          <w:sz w:val="20"/>
          <w:szCs w:val="20"/>
        </w:rPr>
        <w:tab/>
      </w:r>
      <w:r>
        <w:rPr>
          <w:sz w:val="20"/>
          <w:szCs w:val="20"/>
        </w:rPr>
        <w:tab/>
      </w:r>
      <w:r>
        <w:rPr>
          <w:sz w:val="20"/>
          <w:szCs w:val="20"/>
        </w:rPr>
        <w:tab/>
      </w:r>
      <w:bookmarkStart w:id="2" w:name="NitEmpresa"/>
      <w:r w:rsidR="001D3B58">
        <w:rPr>
          <w:sz w:val="20"/>
          <w:szCs w:val="20"/>
        </w:rPr>
        <w:t>[</w:t>
      </w:r>
      <w:r w:rsidR="0061319B">
        <w:rPr>
          <w:sz w:val="20"/>
          <w:szCs w:val="20"/>
        </w:rPr>
        <w:t>&lt;</w:t>
      </w:r>
      <w:proofErr w:type="spellStart"/>
      <w:r>
        <w:rPr>
          <w:sz w:val="20"/>
          <w:szCs w:val="20"/>
        </w:rPr>
        <w:t>NitEmpresa</w:t>
      </w:r>
      <w:proofErr w:type="spellEnd"/>
      <w:r w:rsidR="0061319B">
        <w:rPr>
          <w:sz w:val="20"/>
          <w:szCs w:val="20"/>
        </w:rPr>
        <w:t>&gt;</w:t>
      </w:r>
      <w:r w:rsidR="001D3B58">
        <w:rPr>
          <w:sz w:val="20"/>
          <w:szCs w:val="20"/>
        </w:rPr>
        <w:t>]</w:t>
      </w:r>
      <w:bookmarkEnd w:id="2"/>
      <w:r>
        <w:rPr>
          <w:sz w:val="20"/>
          <w:szCs w:val="20"/>
        </w:rPr>
        <w:tab/>
      </w:r>
    </w:p>
    <w:p w:rsidR="006B1F60" w:rsidRDefault="006B1F60" w:rsidP="006B1F60">
      <w:pPr>
        <w:spacing w:after="0"/>
        <w:rPr>
          <w:sz w:val="20"/>
          <w:szCs w:val="20"/>
        </w:rPr>
      </w:pPr>
      <w:r>
        <w:rPr>
          <w:sz w:val="20"/>
          <w:szCs w:val="20"/>
        </w:rPr>
        <w:t>Domicilio:</w:t>
      </w:r>
      <w:r>
        <w:rPr>
          <w:sz w:val="20"/>
          <w:szCs w:val="20"/>
        </w:rPr>
        <w:tab/>
      </w:r>
      <w:r>
        <w:rPr>
          <w:sz w:val="20"/>
          <w:szCs w:val="20"/>
        </w:rPr>
        <w:tab/>
      </w:r>
      <w:r>
        <w:rPr>
          <w:sz w:val="20"/>
          <w:szCs w:val="20"/>
        </w:rPr>
        <w:tab/>
      </w:r>
      <w:r>
        <w:rPr>
          <w:sz w:val="20"/>
          <w:szCs w:val="20"/>
        </w:rPr>
        <w:tab/>
      </w:r>
      <w:bookmarkStart w:id="3" w:name="DireccionEmpresa"/>
      <w:r w:rsidR="001D3B58">
        <w:rPr>
          <w:sz w:val="20"/>
          <w:szCs w:val="20"/>
        </w:rPr>
        <w:t>[</w:t>
      </w:r>
      <w:r w:rsidR="0061319B">
        <w:rPr>
          <w:sz w:val="20"/>
          <w:szCs w:val="20"/>
        </w:rPr>
        <w:t>&lt;</w:t>
      </w:r>
      <w:proofErr w:type="spellStart"/>
      <w:r>
        <w:rPr>
          <w:sz w:val="20"/>
          <w:szCs w:val="20"/>
        </w:rPr>
        <w:t>DireccionEmpresa</w:t>
      </w:r>
      <w:proofErr w:type="spellEnd"/>
      <w:r w:rsidR="0061319B">
        <w:rPr>
          <w:sz w:val="20"/>
          <w:szCs w:val="20"/>
        </w:rPr>
        <w:t>&gt;</w:t>
      </w:r>
      <w:r w:rsidR="001D3B58">
        <w:rPr>
          <w:sz w:val="20"/>
          <w:szCs w:val="20"/>
        </w:rPr>
        <w:t>]</w:t>
      </w:r>
      <w:bookmarkEnd w:id="3"/>
    </w:p>
    <w:p w:rsidR="006B1F60" w:rsidRDefault="006B1F60" w:rsidP="006B1F60">
      <w:pPr>
        <w:spacing w:after="0"/>
        <w:rPr>
          <w:sz w:val="20"/>
          <w:szCs w:val="20"/>
        </w:rPr>
      </w:pPr>
      <w:r>
        <w:rPr>
          <w:sz w:val="20"/>
          <w:szCs w:val="20"/>
        </w:rPr>
        <w:t>Trabajador:</w:t>
      </w:r>
      <w:r>
        <w:rPr>
          <w:sz w:val="20"/>
          <w:szCs w:val="20"/>
        </w:rPr>
        <w:tab/>
      </w:r>
      <w:r>
        <w:rPr>
          <w:sz w:val="20"/>
          <w:szCs w:val="20"/>
        </w:rPr>
        <w:tab/>
      </w:r>
      <w:r>
        <w:rPr>
          <w:sz w:val="20"/>
          <w:szCs w:val="20"/>
        </w:rPr>
        <w:tab/>
      </w:r>
      <w:r>
        <w:rPr>
          <w:sz w:val="20"/>
          <w:szCs w:val="20"/>
        </w:rPr>
        <w:tab/>
      </w:r>
      <w:bookmarkStart w:id="4" w:name="NombreEmpleado"/>
      <w:r w:rsidR="001D3B58">
        <w:rPr>
          <w:sz w:val="20"/>
          <w:szCs w:val="20"/>
        </w:rPr>
        <w:t>[</w:t>
      </w:r>
      <w:r w:rsidR="0061319B">
        <w:rPr>
          <w:sz w:val="20"/>
          <w:szCs w:val="20"/>
        </w:rPr>
        <w:t>&lt;</w:t>
      </w:r>
      <w:proofErr w:type="spellStart"/>
      <w:r>
        <w:rPr>
          <w:sz w:val="20"/>
          <w:szCs w:val="20"/>
        </w:rPr>
        <w:t>NombreEmpleado</w:t>
      </w:r>
      <w:proofErr w:type="spellEnd"/>
      <w:r w:rsidR="0061319B">
        <w:rPr>
          <w:sz w:val="20"/>
          <w:szCs w:val="20"/>
        </w:rPr>
        <w:t>&gt;</w:t>
      </w:r>
      <w:r w:rsidR="001D3B58">
        <w:rPr>
          <w:sz w:val="20"/>
          <w:szCs w:val="20"/>
        </w:rPr>
        <w:t>]</w:t>
      </w:r>
      <w:bookmarkEnd w:id="4"/>
    </w:p>
    <w:p w:rsidR="006B1F60" w:rsidRDefault="006B1F60" w:rsidP="006B1F60">
      <w:pPr>
        <w:spacing w:after="0"/>
        <w:rPr>
          <w:sz w:val="20"/>
          <w:szCs w:val="20"/>
        </w:rPr>
      </w:pPr>
      <w:r>
        <w:rPr>
          <w:sz w:val="20"/>
          <w:szCs w:val="20"/>
        </w:rPr>
        <w:t>Cedula de ciudadanía:</w:t>
      </w:r>
      <w:r>
        <w:rPr>
          <w:sz w:val="20"/>
          <w:szCs w:val="20"/>
        </w:rPr>
        <w:tab/>
      </w:r>
      <w:r>
        <w:rPr>
          <w:sz w:val="20"/>
          <w:szCs w:val="20"/>
        </w:rPr>
        <w:tab/>
      </w:r>
      <w:r>
        <w:rPr>
          <w:sz w:val="20"/>
          <w:szCs w:val="20"/>
        </w:rPr>
        <w:tab/>
      </w:r>
      <w:bookmarkStart w:id="5" w:name="CedulaEmpleado"/>
      <w:r w:rsidR="001D3B58">
        <w:rPr>
          <w:sz w:val="20"/>
          <w:szCs w:val="20"/>
        </w:rPr>
        <w:t>[</w:t>
      </w:r>
      <w:r w:rsidR="0061319B">
        <w:rPr>
          <w:sz w:val="20"/>
          <w:szCs w:val="20"/>
        </w:rPr>
        <w:t>&lt;</w:t>
      </w:r>
      <w:proofErr w:type="spellStart"/>
      <w:r>
        <w:rPr>
          <w:sz w:val="20"/>
          <w:szCs w:val="20"/>
        </w:rPr>
        <w:t>CedulaEmpleado</w:t>
      </w:r>
      <w:proofErr w:type="spellEnd"/>
      <w:r w:rsidR="0061319B">
        <w:rPr>
          <w:sz w:val="20"/>
          <w:szCs w:val="20"/>
        </w:rPr>
        <w:t>&gt;</w:t>
      </w:r>
      <w:r w:rsidR="001D3B58">
        <w:rPr>
          <w:sz w:val="20"/>
          <w:szCs w:val="20"/>
        </w:rPr>
        <w:t>]</w:t>
      </w:r>
      <w:bookmarkEnd w:id="5"/>
    </w:p>
    <w:p w:rsidR="006B1F60" w:rsidRDefault="006B1F60" w:rsidP="006B1F60">
      <w:pPr>
        <w:spacing w:after="0"/>
        <w:rPr>
          <w:sz w:val="20"/>
          <w:szCs w:val="20"/>
        </w:rPr>
      </w:pPr>
      <w:r>
        <w:rPr>
          <w:sz w:val="20"/>
          <w:szCs w:val="20"/>
        </w:rPr>
        <w:t>Dirección:</w:t>
      </w:r>
      <w:r>
        <w:rPr>
          <w:sz w:val="20"/>
          <w:szCs w:val="20"/>
        </w:rPr>
        <w:tab/>
      </w:r>
      <w:r>
        <w:rPr>
          <w:sz w:val="20"/>
          <w:szCs w:val="20"/>
        </w:rPr>
        <w:tab/>
      </w:r>
      <w:r>
        <w:rPr>
          <w:sz w:val="20"/>
          <w:szCs w:val="20"/>
        </w:rPr>
        <w:tab/>
      </w:r>
      <w:r>
        <w:rPr>
          <w:sz w:val="20"/>
          <w:szCs w:val="20"/>
        </w:rPr>
        <w:tab/>
      </w:r>
      <w:bookmarkStart w:id="6" w:name="DireccionEmpleado"/>
      <w:r w:rsidR="001D3B58">
        <w:rPr>
          <w:sz w:val="20"/>
          <w:szCs w:val="20"/>
        </w:rPr>
        <w:t>[</w:t>
      </w:r>
      <w:r w:rsidR="0061319B">
        <w:rPr>
          <w:sz w:val="20"/>
          <w:szCs w:val="20"/>
        </w:rPr>
        <w:t>&lt;</w:t>
      </w:r>
      <w:proofErr w:type="spellStart"/>
      <w:r>
        <w:rPr>
          <w:sz w:val="20"/>
          <w:szCs w:val="20"/>
        </w:rPr>
        <w:t>DireccionEmpleado</w:t>
      </w:r>
      <w:proofErr w:type="spellEnd"/>
      <w:r w:rsidR="0061319B">
        <w:rPr>
          <w:sz w:val="20"/>
          <w:szCs w:val="20"/>
        </w:rPr>
        <w:t>&gt;</w:t>
      </w:r>
      <w:r w:rsidR="001D3B58">
        <w:rPr>
          <w:sz w:val="20"/>
          <w:szCs w:val="20"/>
        </w:rPr>
        <w:t>]</w:t>
      </w:r>
      <w:bookmarkEnd w:id="6"/>
    </w:p>
    <w:p w:rsidR="00791329" w:rsidRDefault="00791329" w:rsidP="006B1F60">
      <w:pPr>
        <w:spacing w:after="0"/>
        <w:rPr>
          <w:sz w:val="20"/>
          <w:szCs w:val="20"/>
        </w:rPr>
      </w:pPr>
      <w:r>
        <w:rPr>
          <w:sz w:val="20"/>
          <w:szCs w:val="20"/>
        </w:rPr>
        <w:t>Teléfono:</w:t>
      </w:r>
      <w:r>
        <w:rPr>
          <w:sz w:val="20"/>
          <w:szCs w:val="20"/>
        </w:rPr>
        <w:tab/>
      </w:r>
      <w:r>
        <w:rPr>
          <w:sz w:val="20"/>
          <w:szCs w:val="20"/>
        </w:rPr>
        <w:tab/>
      </w:r>
      <w:r>
        <w:rPr>
          <w:sz w:val="20"/>
          <w:szCs w:val="20"/>
        </w:rPr>
        <w:tab/>
      </w:r>
      <w:r>
        <w:rPr>
          <w:sz w:val="20"/>
          <w:szCs w:val="20"/>
        </w:rPr>
        <w:tab/>
      </w:r>
      <w:bookmarkStart w:id="7" w:name="Telefono"/>
      <w:r w:rsidR="001D3B58">
        <w:rPr>
          <w:sz w:val="20"/>
          <w:szCs w:val="20"/>
        </w:rPr>
        <w:t>[</w:t>
      </w:r>
      <w:r w:rsidR="0061319B">
        <w:rPr>
          <w:sz w:val="20"/>
          <w:szCs w:val="20"/>
        </w:rPr>
        <w:t>&lt;</w:t>
      </w:r>
      <w:proofErr w:type="spellStart"/>
      <w:r>
        <w:rPr>
          <w:sz w:val="20"/>
          <w:szCs w:val="20"/>
        </w:rPr>
        <w:t>Telefono</w:t>
      </w:r>
      <w:proofErr w:type="spellEnd"/>
      <w:r w:rsidR="0061319B">
        <w:rPr>
          <w:sz w:val="20"/>
          <w:szCs w:val="20"/>
        </w:rPr>
        <w:t>&gt;</w:t>
      </w:r>
      <w:r w:rsidR="001D3B58">
        <w:rPr>
          <w:sz w:val="20"/>
          <w:szCs w:val="20"/>
        </w:rPr>
        <w:t>]</w:t>
      </w:r>
      <w:bookmarkEnd w:id="7"/>
    </w:p>
    <w:p w:rsidR="006B1F60" w:rsidRDefault="006B1F60" w:rsidP="006B1F60">
      <w:pPr>
        <w:spacing w:after="0"/>
        <w:rPr>
          <w:sz w:val="20"/>
          <w:szCs w:val="20"/>
        </w:rPr>
      </w:pPr>
      <w:r>
        <w:rPr>
          <w:sz w:val="20"/>
          <w:szCs w:val="20"/>
        </w:rPr>
        <w:t>Fecha de nacimiento:</w:t>
      </w:r>
      <w:r>
        <w:rPr>
          <w:sz w:val="20"/>
          <w:szCs w:val="20"/>
        </w:rPr>
        <w:tab/>
      </w:r>
      <w:r>
        <w:rPr>
          <w:sz w:val="20"/>
          <w:szCs w:val="20"/>
        </w:rPr>
        <w:tab/>
      </w:r>
      <w:r>
        <w:rPr>
          <w:sz w:val="20"/>
          <w:szCs w:val="20"/>
        </w:rPr>
        <w:tab/>
      </w:r>
      <w:bookmarkStart w:id="8" w:name="FechaNacimientoEmpleado"/>
      <w:r w:rsidR="001D3B58">
        <w:rPr>
          <w:sz w:val="20"/>
          <w:szCs w:val="20"/>
        </w:rPr>
        <w:t>[</w:t>
      </w:r>
      <w:r w:rsidR="0061319B">
        <w:rPr>
          <w:sz w:val="20"/>
          <w:szCs w:val="20"/>
        </w:rPr>
        <w:t>&lt;</w:t>
      </w:r>
      <w:proofErr w:type="spellStart"/>
      <w:r>
        <w:rPr>
          <w:sz w:val="20"/>
          <w:szCs w:val="20"/>
        </w:rPr>
        <w:t>FechaNacimientoEmpleado</w:t>
      </w:r>
      <w:proofErr w:type="spellEnd"/>
      <w:r w:rsidR="0061319B">
        <w:rPr>
          <w:sz w:val="20"/>
          <w:szCs w:val="20"/>
        </w:rPr>
        <w:t>&gt;</w:t>
      </w:r>
      <w:r w:rsidR="001D3B58">
        <w:rPr>
          <w:sz w:val="20"/>
          <w:szCs w:val="20"/>
        </w:rPr>
        <w:t>]</w:t>
      </w:r>
      <w:bookmarkEnd w:id="8"/>
    </w:p>
    <w:p w:rsidR="006B1F60" w:rsidRDefault="006B1F60" w:rsidP="006B1F60">
      <w:pPr>
        <w:spacing w:after="0"/>
        <w:rPr>
          <w:sz w:val="20"/>
          <w:szCs w:val="20"/>
        </w:rPr>
      </w:pPr>
      <w:r>
        <w:rPr>
          <w:sz w:val="20"/>
          <w:szCs w:val="20"/>
        </w:rPr>
        <w:t>Oficio:</w:t>
      </w:r>
      <w:r>
        <w:rPr>
          <w:sz w:val="20"/>
          <w:szCs w:val="20"/>
        </w:rPr>
        <w:tab/>
      </w:r>
      <w:r>
        <w:rPr>
          <w:sz w:val="20"/>
          <w:szCs w:val="20"/>
        </w:rPr>
        <w:tab/>
      </w:r>
      <w:r>
        <w:rPr>
          <w:sz w:val="20"/>
          <w:szCs w:val="20"/>
        </w:rPr>
        <w:tab/>
      </w:r>
      <w:r>
        <w:rPr>
          <w:sz w:val="20"/>
          <w:szCs w:val="20"/>
        </w:rPr>
        <w:tab/>
      </w:r>
      <w:r>
        <w:rPr>
          <w:sz w:val="20"/>
          <w:szCs w:val="20"/>
        </w:rPr>
        <w:tab/>
      </w:r>
      <w:bookmarkStart w:id="9" w:name="ProfesionEmpleado"/>
      <w:r w:rsidR="001D3B58">
        <w:rPr>
          <w:sz w:val="20"/>
          <w:szCs w:val="20"/>
        </w:rPr>
        <w:t>[</w:t>
      </w:r>
      <w:r w:rsidR="0061319B">
        <w:rPr>
          <w:sz w:val="20"/>
          <w:szCs w:val="20"/>
        </w:rPr>
        <w:t>&lt;</w:t>
      </w:r>
      <w:proofErr w:type="spellStart"/>
      <w:r>
        <w:rPr>
          <w:sz w:val="20"/>
          <w:szCs w:val="20"/>
        </w:rPr>
        <w:t>ProfesionEmpleado</w:t>
      </w:r>
      <w:proofErr w:type="spellEnd"/>
      <w:r w:rsidR="0061319B">
        <w:rPr>
          <w:sz w:val="20"/>
          <w:szCs w:val="20"/>
        </w:rPr>
        <w:t>&gt;</w:t>
      </w:r>
      <w:r w:rsidR="001D3B58">
        <w:rPr>
          <w:sz w:val="20"/>
          <w:szCs w:val="20"/>
        </w:rPr>
        <w:t>]</w:t>
      </w:r>
      <w:bookmarkEnd w:id="9"/>
    </w:p>
    <w:p w:rsidR="006B1F60" w:rsidRDefault="006B1F60" w:rsidP="006B1F60">
      <w:pPr>
        <w:spacing w:after="0"/>
        <w:rPr>
          <w:sz w:val="20"/>
          <w:szCs w:val="20"/>
        </w:rPr>
      </w:pPr>
      <w:r>
        <w:rPr>
          <w:sz w:val="20"/>
          <w:szCs w:val="20"/>
        </w:rPr>
        <w:t>Salario mensual:</w:t>
      </w:r>
      <w:r>
        <w:rPr>
          <w:sz w:val="20"/>
          <w:szCs w:val="20"/>
        </w:rPr>
        <w:tab/>
      </w:r>
      <w:r>
        <w:rPr>
          <w:sz w:val="20"/>
          <w:szCs w:val="20"/>
        </w:rPr>
        <w:tab/>
      </w:r>
      <w:r>
        <w:rPr>
          <w:sz w:val="20"/>
          <w:szCs w:val="20"/>
        </w:rPr>
        <w:tab/>
      </w:r>
      <w:r>
        <w:rPr>
          <w:sz w:val="20"/>
          <w:szCs w:val="20"/>
        </w:rPr>
        <w:tab/>
      </w:r>
      <w:bookmarkStart w:id="10" w:name="SalarioBasico"/>
      <w:r w:rsidR="001D3B58">
        <w:rPr>
          <w:sz w:val="20"/>
          <w:szCs w:val="20"/>
        </w:rPr>
        <w:t>[</w:t>
      </w:r>
      <w:r w:rsidR="0061319B">
        <w:rPr>
          <w:sz w:val="20"/>
          <w:szCs w:val="20"/>
        </w:rPr>
        <w:t>&lt;</w:t>
      </w:r>
      <w:proofErr w:type="spellStart"/>
      <w:r w:rsidR="00D25750" w:rsidRPr="00D25750">
        <w:rPr>
          <w:sz w:val="20"/>
          <w:szCs w:val="20"/>
        </w:rPr>
        <w:t>SalarioBasico</w:t>
      </w:r>
      <w:proofErr w:type="spellEnd"/>
      <w:r w:rsidR="0061319B">
        <w:rPr>
          <w:sz w:val="20"/>
          <w:szCs w:val="20"/>
        </w:rPr>
        <w:t>&gt;</w:t>
      </w:r>
      <w:r w:rsidR="001D3B58">
        <w:rPr>
          <w:sz w:val="20"/>
          <w:szCs w:val="20"/>
        </w:rPr>
        <w:t>]</w:t>
      </w:r>
      <w:bookmarkEnd w:id="10"/>
    </w:p>
    <w:p w:rsidR="002F7976" w:rsidRDefault="002F7976" w:rsidP="006B1F60">
      <w:pPr>
        <w:spacing w:after="0"/>
        <w:rPr>
          <w:sz w:val="20"/>
          <w:szCs w:val="20"/>
        </w:rPr>
      </w:pPr>
      <w:r>
        <w:rPr>
          <w:sz w:val="20"/>
          <w:szCs w:val="20"/>
        </w:rPr>
        <w:t>Cargo:</w:t>
      </w:r>
      <w:r>
        <w:rPr>
          <w:sz w:val="20"/>
          <w:szCs w:val="20"/>
        </w:rPr>
        <w:tab/>
      </w:r>
      <w:r>
        <w:rPr>
          <w:sz w:val="20"/>
          <w:szCs w:val="20"/>
        </w:rPr>
        <w:tab/>
      </w:r>
      <w:r>
        <w:rPr>
          <w:sz w:val="20"/>
          <w:szCs w:val="20"/>
        </w:rPr>
        <w:tab/>
      </w:r>
      <w:r>
        <w:rPr>
          <w:sz w:val="20"/>
          <w:szCs w:val="20"/>
        </w:rPr>
        <w:tab/>
      </w:r>
      <w:r>
        <w:rPr>
          <w:sz w:val="20"/>
          <w:szCs w:val="20"/>
        </w:rPr>
        <w:tab/>
      </w:r>
      <w:bookmarkStart w:id="11" w:name="Cargo"/>
      <w:r w:rsidR="001D3B58">
        <w:rPr>
          <w:sz w:val="20"/>
          <w:szCs w:val="20"/>
        </w:rPr>
        <w:t>[</w:t>
      </w:r>
      <w:r w:rsidR="0061319B">
        <w:rPr>
          <w:sz w:val="20"/>
          <w:szCs w:val="20"/>
        </w:rPr>
        <w:t>&lt;</w:t>
      </w:r>
      <w:r>
        <w:rPr>
          <w:sz w:val="20"/>
          <w:szCs w:val="20"/>
        </w:rPr>
        <w:t>Cargo</w:t>
      </w:r>
      <w:r w:rsidR="0061319B">
        <w:rPr>
          <w:sz w:val="20"/>
          <w:szCs w:val="20"/>
        </w:rPr>
        <w:t>&gt;</w:t>
      </w:r>
      <w:r w:rsidR="001D3B58">
        <w:rPr>
          <w:sz w:val="20"/>
          <w:szCs w:val="20"/>
        </w:rPr>
        <w:t>]</w:t>
      </w:r>
      <w:bookmarkEnd w:id="11"/>
    </w:p>
    <w:p w:rsidR="006B1F60" w:rsidRDefault="006B1F60" w:rsidP="006B1F60">
      <w:pPr>
        <w:spacing w:after="0"/>
        <w:rPr>
          <w:sz w:val="20"/>
          <w:szCs w:val="20"/>
        </w:rPr>
      </w:pPr>
      <w:r>
        <w:rPr>
          <w:sz w:val="20"/>
          <w:szCs w:val="20"/>
        </w:rPr>
        <w:t>Periodo de pago:</w:t>
      </w:r>
      <w:r>
        <w:rPr>
          <w:sz w:val="20"/>
          <w:szCs w:val="20"/>
        </w:rPr>
        <w:tab/>
      </w:r>
      <w:r>
        <w:rPr>
          <w:sz w:val="20"/>
          <w:szCs w:val="20"/>
        </w:rPr>
        <w:tab/>
      </w:r>
      <w:r>
        <w:rPr>
          <w:sz w:val="20"/>
          <w:szCs w:val="20"/>
        </w:rPr>
        <w:tab/>
      </w:r>
      <w:r>
        <w:rPr>
          <w:sz w:val="20"/>
          <w:szCs w:val="20"/>
        </w:rPr>
        <w:tab/>
      </w:r>
      <w:bookmarkStart w:id="12" w:name="PeriodoPago"/>
      <w:r w:rsidR="001D3B58">
        <w:rPr>
          <w:sz w:val="20"/>
          <w:szCs w:val="20"/>
        </w:rPr>
        <w:t>[</w:t>
      </w:r>
      <w:r w:rsidR="0061319B">
        <w:rPr>
          <w:sz w:val="20"/>
          <w:szCs w:val="20"/>
        </w:rPr>
        <w:t>&lt;</w:t>
      </w:r>
      <w:proofErr w:type="spellStart"/>
      <w:r>
        <w:rPr>
          <w:sz w:val="20"/>
          <w:szCs w:val="20"/>
        </w:rPr>
        <w:t>PeriodoPago</w:t>
      </w:r>
      <w:proofErr w:type="spellEnd"/>
      <w:r w:rsidR="0061319B">
        <w:rPr>
          <w:sz w:val="20"/>
          <w:szCs w:val="20"/>
        </w:rPr>
        <w:t>&gt;</w:t>
      </w:r>
      <w:r w:rsidR="001D3B58">
        <w:rPr>
          <w:sz w:val="20"/>
          <w:szCs w:val="20"/>
        </w:rPr>
        <w:t>]</w:t>
      </w:r>
      <w:bookmarkEnd w:id="12"/>
    </w:p>
    <w:p w:rsidR="006B1F60" w:rsidRDefault="006B1F60" w:rsidP="006B1F60">
      <w:pPr>
        <w:spacing w:after="0"/>
        <w:rPr>
          <w:sz w:val="20"/>
          <w:szCs w:val="20"/>
        </w:rPr>
      </w:pPr>
      <w:r>
        <w:rPr>
          <w:sz w:val="20"/>
          <w:szCs w:val="20"/>
        </w:rPr>
        <w:t>Fecha de inicialización:</w:t>
      </w:r>
      <w:r>
        <w:rPr>
          <w:sz w:val="20"/>
          <w:szCs w:val="20"/>
        </w:rPr>
        <w:tab/>
      </w:r>
      <w:r>
        <w:rPr>
          <w:sz w:val="20"/>
          <w:szCs w:val="20"/>
        </w:rPr>
        <w:tab/>
      </w:r>
      <w:r>
        <w:rPr>
          <w:sz w:val="20"/>
          <w:szCs w:val="20"/>
        </w:rPr>
        <w:tab/>
      </w:r>
      <w:bookmarkStart w:id="13" w:name="FechaInicio"/>
      <w:r w:rsidR="001D3B58">
        <w:rPr>
          <w:sz w:val="20"/>
          <w:szCs w:val="20"/>
        </w:rPr>
        <w:t>[</w:t>
      </w:r>
      <w:r w:rsidR="0061319B">
        <w:rPr>
          <w:sz w:val="20"/>
          <w:szCs w:val="20"/>
        </w:rPr>
        <w:t>&lt;</w:t>
      </w:r>
      <w:proofErr w:type="spellStart"/>
      <w:r>
        <w:rPr>
          <w:sz w:val="20"/>
          <w:szCs w:val="20"/>
        </w:rPr>
        <w:t>FechaInicio</w:t>
      </w:r>
      <w:proofErr w:type="spellEnd"/>
      <w:r w:rsidR="0061319B">
        <w:rPr>
          <w:sz w:val="20"/>
          <w:szCs w:val="20"/>
        </w:rPr>
        <w:t>&gt;</w:t>
      </w:r>
      <w:r w:rsidR="001D3B58">
        <w:rPr>
          <w:sz w:val="20"/>
          <w:szCs w:val="20"/>
        </w:rPr>
        <w:t>]</w:t>
      </w:r>
      <w:bookmarkEnd w:id="13"/>
    </w:p>
    <w:p w:rsidR="006B1F60" w:rsidRDefault="006B1F60" w:rsidP="006B1F60">
      <w:pPr>
        <w:spacing w:after="0"/>
        <w:rPr>
          <w:sz w:val="20"/>
          <w:szCs w:val="20"/>
        </w:rPr>
      </w:pPr>
      <w:r>
        <w:rPr>
          <w:sz w:val="20"/>
          <w:szCs w:val="20"/>
        </w:rPr>
        <w:t>Fecha de finalización:</w:t>
      </w:r>
      <w:r>
        <w:rPr>
          <w:sz w:val="20"/>
          <w:szCs w:val="20"/>
        </w:rPr>
        <w:tab/>
      </w:r>
      <w:r>
        <w:rPr>
          <w:sz w:val="20"/>
          <w:szCs w:val="20"/>
        </w:rPr>
        <w:tab/>
      </w:r>
      <w:r>
        <w:rPr>
          <w:sz w:val="20"/>
          <w:szCs w:val="20"/>
        </w:rPr>
        <w:tab/>
      </w:r>
      <w:bookmarkStart w:id="14" w:name="FechaFin"/>
      <w:r w:rsidR="001D3B58">
        <w:rPr>
          <w:sz w:val="20"/>
          <w:szCs w:val="20"/>
        </w:rPr>
        <w:t>[</w:t>
      </w:r>
      <w:r w:rsidR="0061319B">
        <w:rPr>
          <w:sz w:val="20"/>
          <w:szCs w:val="20"/>
        </w:rPr>
        <w:t>&lt;</w:t>
      </w:r>
      <w:proofErr w:type="spellStart"/>
      <w:r>
        <w:rPr>
          <w:sz w:val="20"/>
          <w:szCs w:val="20"/>
        </w:rPr>
        <w:t>FechaFin</w:t>
      </w:r>
      <w:proofErr w:type="spellEnd"/>
      <w:r w:rsidR="0061319B">
        <w:rPr>
          <w:sz w:val="20"/>
          <w:szCs w:val="20"/>
        </w:rPr>
        <w:t>&gt;</w:t>
      </w:r>
      <w:r w:rsidR="001D3B58">
        <w:rPr>
          <w:sz w:val="20"/>
          <w:szCs w:val="20"/>
        </w:rPr>
        <w:t>]</w:t>
      </w:r>
      <w:bookmarkEnd w:id="14"/>
    </w:p>
    <w:p w:rsidR="006B1F60" w:rsidRDefault="006B1F60" w:rsidP="006B1F60">
      <w:pPr>
        <w:spacing w:after="0"/>
        <w:rPr>
          <w:sz w:val="20"/>
          <w:szCs w:val="20"/>
        </w:rPr>
      </w:pPr>
      <w:r>
        <w:rPr>
          <w:sz w:val="20"/>
          <w:szCs w:val="20"/>
        </w:rPr>
        <w:t xml:space="preserve">Ciudad de </w:t>
      </w:r>
      <w:r w:rsidR="001250EE">
        <w:rPr>
          <w:sz w:val="20"/>
          <w:szCs w:val="20"/>
        </w:rPr>
        <w:t>C</w:t>
      </w:r>
      <w:r>
        <w:rPr>
          <w:sz w:val="20"/>
          <w:szCs w:val="20"/>
        </w:rPr>
        <w:t>ontratación:</w:t>
      </w:r>
      <w:r>
        <w:rPr>
          <w:sz w:val="20"/>
          <w:szCs w:val="20"/>
        </w:rPr>
        <w:tab/>
      </w:r>
      <w:r>
        <w:rPr>
          <w:sz w:val="20"/>
          <w:szCs w:val="20"/>
        </w:rPr>
        <w:tab/>
      </w:r>
      <w:r>
        <w:rPr>
          <w:sz w:val="20"/>
          <w:szCs w:val="20"/>
        </w:rPr>
        <w:tab/>
      </w:r>
      <w:bookmarkStart w:id="15" w:name="CiudadContratacion"/>
      <w:r w:rsidR="001D3B58">
        <w:rPr>
          <w:sz w:val="20"/>
          <w:szCs w:val="20"/>
        </w:rPr>
        <w:t>[</w:t>
      </w:r>
      <w:r w:rsidR="0061319B">
        <w:rPr>
          <w:sz w:val="20"/>
          <w:szCs w:val="20"/>
        </w:rPr>
        <w:t>&lt;</w:t>
      </w:r>
      <w:proofErr w:type="spellStart"/>
      <w:r>
        <w:rPr>
          <w:sz w:val="20"/>
          <w:szCs w:val="20"/>
        </w:rPr>
        <w:t>CiudadContratacion</w:t>
      </w:r>
      <w:proofErr w:type="spellEnd"/>
      <w:r w:rsidR="0061319B">
        <w:rPr>
          <w:sz w:val="20"/>
          <w:szCs w:val="20"/>
        </w:rPr>
        <w:t>&gt;</w:t>
      </w:r>
      <w:r w:rsidR="001D3B58">
        <w:rPr>
          <w:sz w:val="20"/>
          <w:szCs w:val="20"/>
        </w:rPr>
        <w:t>]</w:t>
      </w:r>
      <w:bookmarkEnd w:id="15"/>
    </w:p>
    <w:p w:rsidR="001250EE" w:rsidRDefault="001250EE" w:rsidP="006B1F60">
      <w:pPr>
        <w:spacing w:after="0"/>
        <w:rPr>
          <w:sz w:val="20"/>
          <w:szCs w:val="20"/>
        </w:rPr>
      </w:pPr>
      <w:r>
        <w:rPr>
          <w:sz w:val="20"/>
          <w:szCs w:val="20"/>
        </w:rPr>
        <w:t>Departamento de Contratación:</w:t>
      </w:r>
      <w:r>
        <w:rPr>
          <w:sz w:val="20"/>
          <w:szCs w:val="20"/>
        </w:rPr>
        <w:tab/>
      </w:r>
      <w:r>
        <w:rPr>
          <w:sz w:val="20"/>
          <w:szCs w:val="20"/>
        </w:rPr>
        <w:tab/>
      </w:r>
      <w:bookmarkStart w:id="16" w:name="DepartamentoContratacion"/>
      <w:r w:rsidR="001D3B58">
        <w:rPr>
          <w:sz w:val="20"/>
          <w:szCs w:val="20"/>
        </w:rPr>
        <w:t>[</w:t>
      </w:r>
      <w:r w:rsidR="0061319B">
        <w:rPr>
          <w:sz w:val="20"/>
          <w:szCs w:val="20"/>
        </w:rPr>
        <w:t>&lt;</w:t>
      </w:r>
      <w:proofErr w:type="spellStart"/>
      <w:r>
        <w:rPr>
          <w:sz w:val="20"/>
          <w:szCs w:val="20"/>
        </w:rPr>
        <w:t>DepartamentoContratacion</w:t>
      </w:r>
      <w:proofErr w:type="spellEnd"/>
      <w:r w:rsidR="0061319B">
        <w:rPr>
          <w:sz w:val="20"/>
          <w:szCs w:val="20"/>
        </w:rPr>
        <w:t>&gt;</w:t>
      </w:r>
      <w:r w:rsidR="001D3B58">
        <w:rPr>
          <w:sz w:val="20"/>
          <w:szCs w:val="20"/>
        </w:rPr>
        <w:t>]</w:t>
      </w:r>
      <w:bookmarkEnd w:id="16"/>
    </w:p>
    <w:p w:rsidR="006B1F60" w:rsidRDefault="006B1F60" w:rsidP="006B1F60">
      <w:pPr>
        <w:spacing w:after="0"/>
      </w:pPr>
      <w:r>
        <w:rPr>
          <w:sz w:val="20"/>
          <w:szCs w:val="20"/>
        </w:rPr>
        <w:t>Tipo de contrato:</w:t>
      </w:r>
      <w:r>
        <w:rPr>
          <w:sz w:val="20"/>
          <w:szCs w:val="20"/>
        </w:rPr>
        <w:tab/>
      </w:r>
      <w:r>
        <w:rPr>
          <w:sz w:val="20"/>
          <w:szCs w:val="20"/>
        </w:rPr>
        <w:tab/>
      </w:r>
      <w:r>
        <w:rPr>
          <w:sz w:val="20"/>
          <w:szCs w:val="20"/>
        </w:rPr>
        <w:tab/>
      </w:r>
      <w:r>
        <w:rPr>
          <w:sz w:val="20"/>
          <w:szCs w:val="20"/>
        </w:rPr>
        <w:tab/>
      </w:r>
      <w:bookmarkStart w:id="17" w:name="TipoContrato"/>
      <w:r w:rsidR="001D3B58">
        <w:rPr>
          <w:sz w:val="20"/>
          <w:szCs w:val="20"/>
        </w:rPr>
        <w:t>[</w:t>
      </w:r>
      <w:r w:rsidR="0061319B">
        <w:rPr>
          <w:sz w:val="20"/>
          <w:szCs w:val="20"/>
        </w:rPr>
        <w:t>&lt;</w:t>
      </w:r>
      <w:proofErr w:type="spellStart"/>
      <w:r>
        <w:rPr>
          <w:sz w:val="20"/>
          <w:szCs w:val="20"/>
        </w:rPr>
        <w:t>TipoContrato</w:t>
      </w:r>
      <w:proofErr w:type="spellEnd"/>
      <w:r w:rsidR="0061319B">
        <w:rPr>
          <w:sz w:val="20"/>
          <w:szCs w:val="20"/>
        </w:rPr>
        <w:t>&gt;</w:t>
      </w:r>
      <w:r w:rsidR="001D3B58">
        <w:rPr>
          <w:sz w:val="20"/>
          <w:szCs w:val="20"/>
        </w:rPr>
        <w:t>]</w:t>
      </w:r>
      <w:bookmarkEnd w:id="17"/>
    </w:p>
    <w:p w:rsidR="006B1F60" w:rsidRDefault="006B1F60"/>
    <w:p w:rsidR="006B1F60" w:rsidRDefault="006B1F60" w:rsidP="006B1F60">
      <w:pPr>
        <w:spacing w:before="160"/>
        <w:jc w:val="both"/>
        <w:rPr>
          <w:color w:val="000000"/>
        </w:rPr>
      </w:pPr>
      <w:r>
        <w:rPr>
          <w:color w:val="000000"/>
        </w:rPr>
        <w:t>Entre el EMPLEADOR y EL TRABAJADOR, de las condiciones ya dichas, identificados como aparece al pie de sus Firmas, se ha celebrado el siguiente contrato individual de trabajo, regido además por las siguientes cláusulas:</w:t>
      </w:r>
    </w:p>
    <w:p w:rsidR="007374B1" w:rsidRDefault="006B1F60" w:rsidP="006B1F60">
      <w:pPr>
        <w:spacing w:line="216" w:lineRule="auto"/>
        <w:jc w:val="both"/>
        <w:rPr>
          <w:color w:val="000000"/>
        </w:rPr>
      </w:pPr>
      <w:r w:rsidRPr="007374B1">
        <w:rPr>
          <w:b/>
          <w:color w:val="000000"/>
        </w:rPr>
        <w:t>PRIMERA</w:t>
      </w:r>
      <w:r>
        <w:rPr>
          <w:color w:val="000000"/>
        </w:rPr>
        <w:t xml:space="preserve">: OBJETO. EL EMPLEADOR contrata los servicios personales del TRABAJADOR y este se obliga: a) a poner al servicio del empleador toda su capacidad normal de trabajo, en forma exclusiva en el desempeño de las funciones propias del oficio mencionado y en las labores anexas y complementarias del mismo, de conformidad con las ordenes e instrucciones que le imparta EL EMPLEADOR directamente o a través de sus representantes, b) a no prestar directa ni indirectamente servicios laborales a otros EMPLEADORES, ni a trabajar por cuenta propia en e! mismo oficio, durante la vigencia de este contrato; y c) a guardar absoluta reserva sobre los hechos, documentos, informaciones y en general, sobre todos los asuntos y materias que lleguen a su conocimiento por causa o con ocasión de su contrato de trabajo, y cuya comunicación a otras personas pueda causar perjuicio al EMPLEADOR, d) Prestar el servicio antes dicho personalmente, en el lugar del territorio de la República de Colombia que indicare EL EMPLEADOR, y excepcionalmente fuera de dicho territorio cuando las necesidades del servicio así lo exigieren. PARÁGRAFO ÚNICO: Además de las prohibiciones de orden legal y reglamentario, las partes estipulan las siguientes prohibiciones especiales al trabajador: 1.) Solicitar prestamos especiales o ayuda económica a los clientes del EMPLEADOR aprovechándose de su cargo u oficio o aceptarles donaciones de cualquier clase sin la previa autorización escrita del EMPLEADOR; 2) Autorizar o ejecutar sin ser de su competencia, operaciones que afecten los intereses del EMPLEADOR o negociar bienes y/o mercancías del EMPLEADOR en provecho propio, 3) Retener dinero o hacer efectivos cheques recibidos para el EMPLEADOR; 4) Presentar cuentas de gastos ficticios o reportar como cumplidas visitas o tareas no efectuadas; 5) Cualquier actitud en los compromisos comerciales, personales o en las relaciones sociales, que puedan afectar en forma nociva la reputación del EMPLEADOR, y 6) Retirar de las instalaciones donde funcione la empresa elementos, maquinas y útiles de propiedad del EMPLEADOR sin la autorización escrita. </w:t>
      </w:r>
    </w:p>
    <w:p w:rsidR="006B1F60" w:rsidRDefault="006B1F60" w:rsidP="006B1F60">
      <w:pPr>
        <w:spacing w:line="216" w:lineRule="auto"/>
        <w:jc w:val="both"/>
        <w:rPr>
          <w:color w:val="000000"/>
        </w:rPr>
      </w:pPr>
      <w:r w:rsidRPr="007374B1">
        <w:rPr>
          <w:b/>
          <w:color w:val="000000"/>
        </w:rPr>
        <w:lastRenderedPageBreak/>
        <w:t>SEGUNDA</w:t>
      </w:r>
      <w:r>
        <w:rPr>
          <w:color w:val="000000"/>
        </w:rPr>
        <w:t xml:space="preserve">: REMUNERACIÓN. EL EMPLEADOR pagara al TRABAJADOR por la prestación de sus servicios el salario indicado, pagadero en las oportunidades también señaladas arriba. Dentro de este pago se encuentra incluida la remuneración de los descansos dominicales y festivos de que tratan los capítulos I, II y III del titulo VIII del C.S.T. se aclara y se conviene que en los casos en los que EL TRABAJADOR devengue comisiones o cualquiera otra modalidad de salario variable, el 82.5% de dichos ingresos, constituye remuneración de la labor realizada, y el 17.5% restante esta destinado a remunerar el descanso en los días dominicales y festivos de que tratan los capítulos 1 y II del Titulo VIIII del C.S.T. </w:t>
      </w:r>
    </w:p>
    <w:p w:rsidR="006B1F60" w:rsidRDefault="006B1F60" w:rsidP="006B1F60">
      <w:pPr>
        <w:spacing w:line="216" w:lineRule="auto"/>
        <w:jc w:val="both"/>
        <w:rPr>
          <w:color w:val="000000"/>
          <w:sz w:val="24"/>
          <w:szCs w:val="24"/>
        </w:rPr>
      </w:pPr>
      <w:r>
        <w:rPr>
          <w:color w:val="000000"/>
        </w:rPr>
        <w:t>PARÁGRAFO PRIMERO: Las partes hacen constar que en esta remuneración queda incluido el pago de los servicios que EL TRABAJADOR se obliga a realizar durante el tiempo estipulado en el presente contrato, y el de la remuneración por recargo nocturno. PARÁGRAFO SEGUNDO: Si por cualquier circunstancia EL TRABAJADOR prestare el servicio en día dominical o festivo, no tendrá derecho a sobre remuneración alguna, si tal trabajo no hubiere sido autorizado por F.L EMPLEADOR, previamente y por escrito. PARÁGRAFO TERCERO: El empleador no suministra ninguna clase de salario en especie. PARÁGRAFO CUARTO: Cuando por causa directa o indirectamente de la relación contractual existan obligaciones de tipo económico a cargo del El TRABAJADOR y a favor de EL EMPLEADOR, este procederá a efectuar las deducciones a que hubiere lugar en cualquier tiempo y, más concretamente, a la terminación del presente contrato, así le autoriza desde ahora ELTRABAJADOR, entendiendo expresamente las partes que la presente autorización cumple las condiciones, de orden escrita previamente, aplicable para cada</w:t>
      </w:r>
      <w:r>
        <w:rPr>
          <w:color w:val="000000"/>
          <w:sz w:val="24"/>
          <w:szCs w:val="24"/>
        </w:rPr>
        <w:t xml:space="preserve"> caso.</w:t>
      </w:r>
    </w:p>
    <w:p w:rsidR="006B1F60" w:rsidRDefault="006B1F60" w:rsidP="006B1F60">
      <w:pPr>
        <w:spacing w:line="216" w:lineRule="auto"/>
        <w:rPr>
          <w:color w:val="000000"/>
        </w:rPr>
      </w:pPr>
      <w:r w:rsidRPr="007374B1">
        <w:rPr>
          <w:b/>
          <w:color w:val="000000"/>
        </w:rPr>
        <w:t>TERCERA</w:t>
      </w:r>
      <w:r>
        <w:rPr>
          <w:color w:val="000000"/>
        </w:rPr>
        <w:t xml:space="preserve">: JORNADA DE TRABAJO: EL TRABAJADOR se obliga a laborar la jomada ordinaria, en los turnos y dentro de las horas señaladas por EL EMPLEADOR, pudiendo hacer este ajuste o cambio de horario cuando lo estime conveniente. Por el acuerdo expreso o tácito de las partes, podrán repartirse </w:t>
      </w:r>
      <w:proofErr w:type="gramStart"/>
      <w:r>
        <w:rPr>
          <w:color w:val="000000"/>
        </w:rPr>
        <w:t>!</w:t>
      </w:r>
      <w:proofErr w:type="gramEnd"/>
      <w:r>
        <w:rPr>
          <w:color w:val="000000"/>
        </w:rPr>
        <w:t xml:space="preserve">as horas de la jomada ordinaria en la forma prevista en el Art. 164 del C.S.T., modificado por el Art. 23 de la Ley 50/90, teniendo en cuenta que los tiempos de descanso entre las secciones de las jomadas no se computan dentro de las mismas, según el Art. 167 </w:t>
      </w:r>
      <w:proofErr w:type="spellStart"/>
      <w:r>
        <w:rPr>
          <w:color w:val="000000"/>
        </w:rPr>
        <w:t>ibidem</w:t>
      </w:r>
      <w:proofErr w:type="spellEnd"/>
      <w:r>
        <w:rPr>
          <w:color w:val="000000"/>
        </w:rPr>
        <w:t>.</w:t>
      </w:r>
    </w:p>
    <w:p w:rsidR="006B1F60" w:rsidRDefault="007374B1" w:rsidP="006B1F60">
      <w:pPr>
        <w:spacing w:line="216" w:lineRule="auto"/>
        <w:jc w:val="both"/>
        <w:rPr>
          <w:color w:val="000000"/>
        </w:rPr>
      </w:pPr>
      <w:r w:rsidRPr="007374B1">
        <w:rPr>
          <w:b/>
          <w:color w:val="000000"/>
        </w:rPr>
        <w:t>CUARTA</w:t>
      </w:r>
      <w:r w:rsidR="006B1F60" w:rsidRPr="007374B1">
        <w:rPr>
          <w:b/>
          <w:color w:val="000000"/>
        </w:rPr>
        <w:t>:</w:t>
      </w:r>
      <w:r w:rsidR="006B1F60">
        <w:rPr>
          <w:color w:val="000000"/>
        </w:rPr>
        <w:t xml:space="preserve"> Por razón de las funciones que desempeña EL TRABAJADOR y por el hecho de desempeñar un cargo de confianza y manejo EL TRABAJADOR esta excluido de la regulación sobre jornada máxima Legal y deberá trabajar el numero de horas necesaria para el cabal desempeño de sus funciones por lo cual no habrá lugar al reconocimiento de horas extras cuando sobrepasen el limite legal. Ello sin perjuicio de cumplir los horarios mínimos señalados por EL EMPLEADOR-</w:t>
      </w:r>
    </w:p>
    <w:p w:rsidR="007374B1" w:rsidRDefault="007374B1" w:rsidP="006B1F60">
      <w:pPr>
        <w:spacing w:line="216" w:lineRule="auto"/>
        <w:jc w:val="both"/>
        <w:rPr>
          <w:color w:val="000000"/>
        </w:rPr>
      </w:pPr>
      <w:r w:rsidRPr="007374B1">
        <w:rPr>
          <w:b/>
          <w:color w:val="000000"/>
        </w:rPr>
        <w:t>QUINTA</w:t>
      </w:r>
      <w:r w:rsidR="006B1F60" w:rsidRPr="007374B1">
        <w:rPr>
          <w:b/>
          <w:color w:val="000000"/>
        </w:rPr>
        <w:t>:</w:t>
      </w:r>
      <w:r w:rsidR="006B1F60">
        <w:rPr>
          <w:color w:val="000000"/>
        </w:rPr>
        <w:t xml:space="preserve"> DURACIÓN DEL CONTRATO. El contrato será según los términos señalados anteriormente y por consiguiente su término de duración será el señalado anteriormente. </w:t>
      </w:r>
    </w:p>
    <w:p w:rsidR="006B1F60" w:rsidRDefault="006B1F60" w:rsidP="006B1F60">
      <w:pPr>
        <w:spacing w:line="216" w:lineRule="auto"/>
        <w:jc w:val="both"/>
        <w:rPr>
          <w:color w:val="000000"/>
        </w:rPr>
      </w:pPr>
      <w:r w:rsidRPr="007374B1">
        <w:rPr>
          <w:b/>
          <w:color w:val="000000"/>
        </w:rPr>
        <w:t>SEXTA:</w:t>
      </w:r>
      <w:r>
        <w:rPr>
          <w:color w:val="000000"/>
        </w:rPr>
        <w:t xml:space="preserve"> PERIODO DE PRUEBA. La quinta parte sin exceder de los primeros (2) dos meses del presente contrato se concederán como periodo de prueba y por consiguiente, cualquiera de las partes podrá darlo por terminado unilateralmente en cualquier momento durante dicho periodo, sin que se cause indemnización alguna.</w:t>
      </w:r>
    </w:p>
    <w:p w:rsidR="006B1F60" w:rsidRDefault="006B1F60" w:rsidP="006B1F60">
      <w:pPr>
        <w:spacing w:line="216" w:lineRule="auto"/>
        <w:jc w:val="both"/>
        <w:rPr>
          <w:color w:val="000000"/>
        </w:rPr>
      </w:pPr>
      <w:r w:rsidRPr="007374B1">
        <w:rPr>
          <w:b/>
          <w:color w:val="000000"/>
        </w:rPr>
        <w:t>SÉPTIMA:</w:t>
      </w:r>
      <w:r>
        <w:rPr>
          <w:color w:val="000000"/>
        </w:rPr>
        <w:t xml:space="preserve"> TERMINACIÓN UNILATERAL. Son justas causa para terminar unilateralmente este contrato, por cualquiera de tas partes, las enumeradas en los Art. 62 y 63 del C.S.T., modificado por el Art. 7° del Decreto 235/65 y además, por parte del EMPLEADOR, las fallas que para el efecto se clasifiquen como graves en el reglamento y demás documentos que contengan reglamentaciones, ordenes, instrucciones o prohibiciones de carácter general o particular, pactos, convenciones colectivas, laudos arbítrales y las que expresamente convengan clasificar así en los escritos que forman parte integrante del presente contrato. Expresamente se clasifican en este acto como faltas graves a) la violación a las obligaciones y prohibiciones contenidas en la cláusula primera del presente contrato b) la adulteración de cualquier documento del patrono, c) abandonar el trabajo sin previo aviso al respectivo superior y sin autorización expresa de este, d) interponer o hacer interponer medio de cualquier naturaleza para disminuir el trabajo o el de las </w:t>
      </w:r>
      <w:r>
        <w:rPr>
          <w:color w:val="000000"/>
        </w:rPr>
        <w:lastRenderedPageBreak/>
        <w:t>maquinas o equipos para que no se produzcan la cantidad o calidad y tiempo que determine el EMPLEADOR, su representante o la empresa competente, e) No acatar las ordenes sobre seguridad, vigilancia, y seguridad industrial, en las instalaciones de la empresa, f) la ineptitud del TRABAJADOR para realizar la labor encomendada.</w:t>
      </w:r>
    </w:p>
    <w:p w:rsidR="006B1F60" w:rsidRDefault="007374B1" w:rsidP="006B1F60">
      <w:pPr>
        <w:spacing w:line="216" w:lineRule="auto"/>
        <w:rPr>
          <w:color w:val="000000"/>
        </w:rPr>
      </w:pPr>
      <w:r w:rsidRPr="007374B1">
        <w:rPr>
          <w:b/>
          <w:color w:val="000000"/>
        </w:rPr>
        <w:t>OCTAVA:</w:t>
      </w:r>
      <w:r>
        <w:rPr>
          <w:color w:val="000000"/>
        </w:rPr>
        <w:t xml:space="preserve"> El</w:t>
      </w:r>
      <w:r w:rsidR="006B1F60">
        <w:rPr>
          <w:color w:val="000000"/>
        </w:rPr>
        <w:t xml:space="preserve"> trabajador queda notificado desde este momento que una vez expire el plazo de este contrato no se prorrogara.</w:t>
      </w:r>
    </w:p>
    <w:p w:rsidR="004D3A82" w:rsidRDefault="007374B1" w:rsidP="006B1F60">
      <w:pPr>
        <w:spacing w:line="216" w:lineRule="auto"/>
        <w:jc w:val="both"/>
        <w:rPr>
          <w:color w:val="000000"/>
        </w:rPr>
      </w:pPr>
      <w:r w:rsidRPr="007374B1">
        <w:rPr>
          <w:b/>
          <w:color w:val="000000"/>
        </w:rPr>
        <w:t>NOVENA</w:t>
      </w:r>
      <w:r w:rsidR="006B1F60" w:rsidRPr="007374B1">
        <w:rPr>
          <w:b/>
          <w:color w:val="000000"/>
        </w:rPr>
        <w:t>:</w:t>
      </w:r>
      <w:r w:rsidR="006B1F60">
        <w:rPr>
          <w:color w:val="000000"/>
        </w:rPr>
        <w:t xml:space="preserve"> Para los efectos establecidos en el </w:t>
      </w:r>
      <w:r>
        <w:rPr>
          <w:color w:val="000000"/>
        </w:rPr>
        <w:t>artículo</w:t>
      </w:r>
      <w:r w:rsidR="006B1F60">
        <w:rPr>
          <w:color w:val="000000"/>
        </w:rPr>
        <w:t xml:space="preserve"> de Decreto 2351/65 y en la cláusula séptima de este contrato es entendido el mismo tiene como causa originaria el contrato con la empresa " S.P.R.C." y por las labores especificadas por e</w:t>
      </w:r>
      <w:r w:rsidR="004D3A82">
        <w:rPr>
          <w:color w:val="000000"/>
        </w:rPr>
        <w:t>l</w:t>
      </w:r>
      <w:r w:rsidR="006B1F60">
        <w:rPr>
          <w:color w:val="000000"/>
        </w:rPr>
        <w:t xml:space="preserve"> contratante y que la materia del trabajo es la presentación de servicios del trabajador en el lugar que ella estipule y en el orificio arriba indicado- Por consiguiente, la terminación por cualquier causa del contrato originario que produzcan las insubsistencias de la materia del trabajo, dará lugar a la terminación del presente contrato, sin indemnización alguna. </w:t>
      </w:r>
    </w:p>
    <w:p w:rsidR="006B1F60" w:rsidRDefault="006B1F60" w:rsidP="006B1F60">
      <w:pPr>
        <w:spacing w:line="216" w:lineRule="auto"/>
        <w:jc w:val="both"/>
        <w:rPr>
          <w:color w:val="000000"/>
        </w:rPr>
      </w:pPr>
      <w:r w:rsidRPr="004D3A82">
        <w:rPr>
          <w:b/>
          <w:color w:val="000000"/>
        </w:rPr>
        <w:t>DECIMA:</w:t>
      </w:r>
      <w:r>
        <w:rPr>
          <w:color w:val="000000"/>
        </w:rPr>
        <w:t xml:space="preserve"> EL TRABAJADOR-, será responsable por las averías que cause, por los elementos que se le entreguen para realizar labores encomendadas. Por lo ante</w:t>
      </w:r>
      <w:r w:rsidR="004D3A82">
        <w:rPr>
          <w:color w:val="000000"/>
        </w:rPr>
        <w:t>rior el TRABAJADOR, autoriza a</w:t>
      </w:r>
      <w:r>
        <w:rPr>
          <w:color w:val="000000"/>
        </w:rPr>
        <w:t xml:space="preserve">l EMPLEADOR, para descontar estos valores de su salario y prestaciones sociales, en caso de averías y perdidas o deterioro de estos elementos.                       </w:t>
      </w:r>
    </w:p>
    <w:p w:rsidR="006B1F60" w:rsidRDefault="006B1F60" w:rsidP="006B1F60">
      <w:pPr>
        <w:spacing w:line="216" w:lineRule="auto"/>
        <w:jc w:val="both"/>
        <w:rPr>
          <w:color w:val="000000"/>
        </w:rPr>
      </w:pPr>
      <w:r w:rsidRPr="004D3A82">
        <w:rPr>
          <w:b/>
          <w:color w:val="000000"/>
        </w:rPr>
        <w:t>DECIMA PRIMERA:</w:t>
      </w:r>
      <w:r>
        <w:rPr>
          <w:color w:val="000000"/>
        </w:rPr>
        <w:t xml:space="preserve"> MODIFICACIÓN DE LAS CONDICIONES LABORALES. EL TRABAJADOR acepta desde ahora expresamente todas las modificaciones determinadas por el EMPLEADOR, en ejercicio de su poder de subordinante, de sus condiciones laborales, tales como la jomada de trabajo, el lugar de la prestación del servicio, el cargo u/o funciones y la forma de remuneración, siempre de que cada modificación no afecten su honor, dignidad o sus derechos mínimos ni impliquen mejoras sustanciales o graves perjuicios para él, de conformidad por lo dispuesto en el Art. 23 del C.S:T. modificado por el Art. 1° de la ley 5090 Los gastos que se originen con el traslado de lugar de prestación del-servicio serán cubiertos por el EMPLEADOR de conformidad con el numeral 8° del Art. 57 del C.S.T</w:t>
      </w:r>
    </w:p>
    <w:p w:rsidR="006B1F60" w:rsidRDefault="006B1F60" w:rsidP="006B1F60">
      <w:pPr>
        <w:spacing w:line="216" w:lineRule="auto"/>
        <w:jc w:val="both"/>
        <w:rPr>
          <w:color w:val="000000"/>
        </w:rPr>
      </w:pPr>
      <w:r w:rsidRPr="004D3A82">
        <w:rPr>
          <w:b/>
          <w:color w:val="000000"/>
        </w:rPr>
        <w:t>DECIMA SEGUNDA:</w:t>
      </w:r>
      <w:r>
        <w:rPr>
          <w:color w:val="000000"/>
        </w:rPr>
        <w:t xml:space="preserve"> DIRECCIÓN DEL TRABAJADOR. EL TRABAJADOR se compromete a informar por escrito al EMPLEADOR cualquier cambio de dirección teniéndose como suya, para todos los efectos la última dirección registrada en la empresa.            </w:t>
      </w:r>
    </w:p>
    <w:p w:rsidR="006B1F60" w:rsidRDefault="006B1F60" w:rsidP="006B1F60">
      <w:pPr>
        <w:spacing w:line="216" w:lineRule="auto"/>
        <w:jc w:val="both"/>
        <w:rPr>
          <w:color w:val="000000"/>
        </w:rPr>
      </w:pPr>
      <w:r w:rsidRPr="004D3A82">
        <w:rPr>
          <w:b/>
          <w:color w:val="000000"/>
        </w:rPr>
        <w:t>DECIMA TERCERA:</w:t>
      </w:r>
      <w:r>
        <w:rPr>
          <w:color w:val="000000"/>
        </w:rPr>
        <w:t xml:space="preserve"> EFECTOS. El presente contrato remplaza su integridad y deja sin efecto cualquier otro contrato verbal o escrito, celebrando entre las partes con anterioridad, pudiendo las partes convenir por escrito modificaciones al mismo, las partes formaran parte integrante de este contrato. Para constancias se firma en dos o más ejemplares del mismo tenor y valor, ante testigos, un ejemplar de los cuales recibe EL TRABAJADOR en este acto, en la ciudad</w:t>
      </w:r>
      <w:r w:rsidR="00E22E8C">
        <w:rPr>
          <w:color w:val="000000"/>
        </w:rPr>
        <w:t xml:space="preserve"> de </w:t>
      </w:r>
      <w:bookmarkStart w:id="18" w:name="CiudadFirma"/>
      <w:r w:rsidR="001D3B58">
        <w:rPr>
          <w:color w:val="000000"/>
        </w:rPr>
        <w:t>[</w:t>
      </w:r>
      <w:r w:rsidR="0061319B">
        <w:rPr>
          <w:color w:val="000000"/>
        </w:rPr>
        <w:t>&lt;</w:t>
      </w:r>
      <w:proofErr w:type="spellStart"/>
      <w:r w:rsidR="00E22E8C">
        <w:rPr>
          <w:color w:val="000000"/>
        </w:rPr>
        <w:t>CiudadFirma</w:t>
      </w:r>
      <w:proofErr w:type="spellEnd"/>
      <w:r w:rsidR="0061319B">
        <w:rPr>
          <w:color w:val="000000"/>
        </w:rPr>
        <w:t>&gt;</w:t>
      </w:r>
      <w:r w:rsidR="001D3B58">
        <w:rPr>
          <w:color w:val="000000"/>
        </w:rPr>
        <w:t>]</w:t>
      </w:r>
      <w:bookmarkEnd w:id="18"/>
      <w:r w:rsidR="00E22E8C">
        <w:rPr>
          <w:color w:val="000000"/>
        </w:rPr>
        <w:t xml:space="preserve">, departamento de </w:t>
      </w:r>
      <w:bookmarkStart w:id="19" w:name="DepartamentoFirma"/>
      <w:r w:rsidR="001D3B58">
        <w:rPr>
          <w:color w:val="000000"/>
        </w:rPr>
        <w:t>[</w:t>
      </w:r>
      <w:r w:rsidR="0061319B">
        <w:rPr>
          <w:color w:val="000000"/>
        </w:rPr>
        <w:t>&lt;</w:t>
      </w:r>
      <w:proofErr w:type="spellStart"/>
      <w:r w:rsidR="001250EE">
        <w:rPr>
          <w:color w:val="000000"/>
        </w:rPr>
        <w:t>DepartamentoFirma</w:t>
      </w:r>
      <w:proofErr w:type="spellEnd"/>
      <w:r w:rsidR="0061319B">
        <w:rPr>
          <w:color w:val="000000"/>
        </w:rPr>
        <w:t>&gt;</w:t>
      </w:r>
      <w:r w:rsidR="001D3B58">
        <w:rPr>
          <w:color w:val="000000"/>
        </w:rPr>
        <w:t>]</w:t>
      </w:r>
      <w:bookmarkEnd w:id="19"/>
      <w:r w:rsidR="001250EE">
        <w:rPr>
          <w:color w:val="000000"/>
        </w:rPr>
        <w:t xml:space="preserve">, a los </w:t>
      </w:r>
      <w:bookmarkStart w:id="20" w:name="FechaFirma"/>
      <w:r w:rsidR="001D3B58">
        <w:rPr>
          <w:color w:val="000000"/>
        </w:rPr>
        <w:t>[</w:t>
      </w:r>
      <w:r w:rsidR="0061319B">
        <w:rPr>
          <w:color w:val="000000"/>
        </w:rPr>
        <w:t>&lt;</w:t>
      </w:r>
      <w:proofErr w:type="spellStart"/>
      <w:r w:rsidR="001250EE">
        <w:rPr>
          <w:color w:val="000000"/>
        </w:rPr>
        <w:t>FechaFirma</w:t>
      </w:r>
      <w:proofErr w:type="spellEnd"/>
      <w:r w:rsidR="0061319B">
        <w:rPr>
          <w:color w:val="000000"/>
        </w:rPr>
        <w:t>&gt;</w:t>
      </w:r>
      <w:r w:rsidR="001D3B58">
        <w:rPr>
          <w:color w:val="000000"/>
        </w:rPr>
        <w:t>]</w:t>
      </w:r>
      <w:bookmarkEnd w:id="20"/>
      <w:r w:rsidR="001250EE">
        <w:rPr>
          <w:color w:val="000000"/>
        </w:rPr>
        <w:t>.</w:t>
      </w:r>
    </w:p>
    <w:p w:rsidR="004D3A82" w:rsidRDefault="004D3A82" w:rsidP="006B1F60">
      <w:pPr>
        <w:spacing w:line="216" w:lineRule="auto"/>
        <w:jc w:val="both"/>
        <w:rPr>
          <w:color w:val="000000"/>
        </w:rPr>
      </w:pPr>
    </w:p>
    <w:p w:rsidR="004D3A82" w:rsidRDefault="004D3A82" w:rsidP="004D3A82">
      <w:pPr>
        <w:spacing w:after="0" w:line="218" w:lineRule="auto"/>
        <w:jc w:val="both"/>
        <w:rPr>
          <w:color w:val="000000"/>
        </w:rPr>
      </w:pPr>
      <w:r w:rsidRPr="00002C7A">
        <w:rPr>
          <w:color w:val="000000"/>
        </w:rPr>
        <w:t>EL TRABAJADOR __________________</w:t>
      </w:r>
      <w:r>
        <w:rPr>
          <w:color w:val="000000"/>
        </w:rPr>
        <w:t>________________</w:t>
      </w:r>
      <w:r>
        <w:rPr>
          <w:color w:val="000000"/>
        </w:rPr>
        <w:tab/>
      </w:r>
      <w:r>
        <w:rPr>
          <w:color w:val="000000"/>
        </w:rPr>
        <w:tab/>
      </w:r>
      <w:r w:rsidRPr="00002C7A">
        <w:rPr>
          <w:color w:val="000000"/>
        </w:rPr>
        <w:t>C.C ___________________</w:t>
      </w:r>
    </w:p>
    <w:p w:rsidR="004D3A82" w:rsidRDefault="004D3A82" w:rsidP="004D3A82">
      <w:pPr>
        <w:spacing w:after="0" w:line="218" w:lineRule="auto"/>
        <w:jc w:val="both"/>
        <w:rPr>
          <w:color w:val="000000"/>
        </w:rPr>
      </w:pPr>
    </w:p>
    <w:p w:rsidR="004D3A82" w:rsidRDefault="004D3A82" w:rsidP="004D3A82">
      <w:pPr>
        <w:spacing w:after="0" w:line="218" w:lineRule="auto"/>
        <w:jc w:val="both"/>
        <w:rPr>
          <w:color w:val="000000"/>
        </w:rPr>
      </w:pPr>
    </w:p>
    <w:p w:rsidR="004D3A82" w:rsidRPr="00002C7A" w:rsidRDefault="004D3A82" w:rsidP="004D3A82">
      <w:pPr>
        <w:spacing w:after="0" w:line="218" w:lineRule="auto"/>
        <w:jc w:val="both"/>
        <w:rPr>
          <w:color w:val="000000"/>
        </w:rPr>
      </w:pPr>
    </w:p>
    <w:p w:rsidR="004D3A82" w:rsidRDefault="004D3A82" w:rsidP="004D3A82">
      <w:pPr>
        <w:spacing w:after="0" w:line="218" w:lineRule="auto"/>
        <w:jc w:val="both"/>
        <w:rPr>
          <w:color w:val="000000"/>
        </w:rPr>
      </w:pPr>
      <w:r w:rsidRPr="00002C7A">
        <w:rPr>
          <w:color w:val="000000"/>
        </w:rPr>
        <w:t>TESTIGO_____________________________</w:t>
      </w:r>
      <w:r>
        <w:rPr>
          <w:color w:val="000000"/>
        </w:rPr>
        <w:t>__________</w:t>
      </w:r>
      <w:r w:rsidRPr="00002C7A">
        <w:rPr>
          <w:color w:val="000000"/>
        </w:rPr>
        <w:t>_</w:t>
      </w:r>
      <w:r>
        <w:rPr>
          <w:color w:val="000000"/>
        </w:rPr>
        <w:tab/>
      </w:r>
      <w:r>
        <w:rPr>
          <w:color w:val="000000"/>
        </w:rPr>
        <w:tab/>
      </w:r>
      <w:r w:rsidRPr="00002C7A">
        <w:rPr>
          <w:color w:val="000000"/>
        </w:rPr>
        <w:t>C.C</w:t>
      </w:r>
      <w:r>
        <w:rPr>
          <w:color w:val="000000"/>
        </w:rPr>
        <w:t>_</w:t>
      </w:r>
      <w:r w:rsidRPr="00002C7A">
        <w:rPr>
          <w:color w:val="000000"/>
        </w:rPr>
        <w:t xml:space="preserve">__________________    </w:t>
      </w:r>
    </w:p>
    <w:p w:rsidR="004D3A82" w:rsidRDefault="004D3A82" w:rsidP="004D3A82">
      <w:pPr>
        <w:spacing w:after="0" w:line="218" w:lineRule="auto"/>
        <w:jc w:val="both"/>
        <w:rPr>
          <w:color w:val="000000"/>
        </w:rPr>
      </w:pPr>
    </w:p>
    <w:p w:rsidR="004D3A82" w:rsidRDefault="004D3A82" w:rsidP="004D3A82">
      <w:pPr>
        <w:spacing w:after="0" w:line="218" w:lineRule="auto"/>
        <w:jc w:val="both"/>
        <w:rPr>
          <w:color w:val="000000"/>
        </w:rPr>
      </w:pPr>
    </w:p>
    <w:p w:rsidR="004D3A82" w:rsidRDefault="004D3A82" w:rsidP="004D3A82">
      <w:pPr>
        <w:spacing w:after="0" w:line="218" w:lineRule="auto"/>
        <w:jc w:val="both"/>
        <w:rPr>
          <w:color w:val="000000"/>
        </w:rPr>
      </w:pPr>
      <w:r>
        <w:rPr>
          <w:color w:val="000000"/>
        </w:rPr>
        <w:tab/>
      </w:r>
      <w:r>
        <w:rPr>
          <w:color w:val="000000"/>
        </w:rPr>
        <w:tab/>
      </w:r>
    </w:p>
    <w:p w:rsidR="006B1F60" w:rsidRPr="004D3A82" w:rsidRDefault="004D3A82" w:rsidP="004D3A82">
      <w:pPr>
        <w:spacing w:after="0" w:line="218" w:lineRule="auto"/>
        <w:jc w:val="both"/>
        <w:rPr>
          <w:color w:val="000000"/>
        </w:rPr>
      </w:pPr>
      <w:r w:rsidRPr="00002C7A">
        <w:rPr>
          <w:color w:val="000000"/>
        </w:rPr>
        <w:t>EL EMPLEADOR_______________________</w:t>
      </w:r>
      <w:r>
        <w:rPr>
          <w:color w:val="000000"/>
        </w:rPr>
        <w:t>____________</w:t>
      </w:r>
      <w:r>
        <w:rPr>
          <w:color w:val="000000"/>
        </w:rPr>
        <w:tab/>
      </w:r>
      <w:r>
        <w:rPr>
          <w:color w:val="000000"/>
        </w:rPr>
        <w:tab/>
      </w:r>
      <w:r w:rsidRPr="00002C7A">
        <w:rPr>
          <w:color w:val="000000"/>
        </w:rPr>
        <w:t xml:space="preserve">NIT___________________ </w:t>
      </w:r>
    </w:p>
    <w:sectPr w:rsidR="006B1F60" w:rsidRPr="004D3A82" w:rsidSect="00F114B0">
      <w:footerReference w:type="default" r:id="rId8"/>
      <w:pgSz w:w="12240" w:h="15840"/>
      <w:pgMar w:top="1417" w:right="1701" w:bottom="1417"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110" w:rsidRDefault="00BD2110" w:rsidP="00524B08">
      <w:pPr>
        <w:spacing w:after="0" w:line="240" w:lineRule="auto"/>
      </w:pPr>
      <w:r>
        <w:separator/>
      </w:r>
    </w:p>
  </w:endnote>
  <w:endnote w:type="continuationSeparator" w:id="0">
    <w:p w:rsidR="00BD2110" w:rsidRDefault="00BD2110" w:rsidP="00524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592" w:rsidRPr="001424EC" w:rsidRDefault="001424EC">
    <w:pPr>
      <w:pStyle w:val="Piedepgina"/>
      <w:rPr>
        <w:color w:val="FFFFFF" w:themeColor="background1"/>
        <w:sz w:val="2"/>
        <w:szCs w:val="30"/>
      </w:rPr>
    </w:pPr>
    <w:bookmarkStart w:id="21" w:name="NombreEmpleadoFirma"/>
    <w:r w:rsidRPr="001424EC">
      <w:rPr>
        <w:color w:val="FFFFFF" w:themeColor="background1"/>
        <w:sz w:val="2"/>
        <w:szCs w:val="30"/>
      </w:rPr>
      <w:t>[</w:t>
    </w:r>
    <w:proofErr w:type="spellStart"/>
    <w:r w:rsidR="0058736F" w:rsidRPr="001424EC">
      <w:rPr>
        <w:color w:val="FFFFFF" w:themeColor="background1"/>
        <w:sz w:val="2"/>
        <w:szCs w:val="30"/>
      </w:rPr>
      <w:t>XXXNombreEmpleadoFirmaXXX</w:t>
    </w:r>
    <w:proofErr w:type="spellEnd"/>
    <w:r w:rsidRPr="001424EC">
      <w:rPr>
        <w:color w:val="FFFFFF" w:themeColor="background1"/>
        <w:sz w:val="2"/>
        <w:szCs w:val="30"/>
      </w:rPr>
      <w:t>]</w:t>
    </w:r>
    <w:bookmarkEnd w:id="21"/>
    <w:proofErr w:type="gramStart"/>
    <w:r w:rsidR="00D25750" w:rsidRPr="001424EC">
      <w:rPr>
        <w:color w:val="FFFFFF" w:themeColor="background1"/>
        <w:sz w:val="2"/>
        <w:szCs w:val="30"/>
      </w:rPr>
      <w:t>–</w:t>
    </w:r>
    <w:bookmarkStart w:id="22" w:name="CedulaEmpleadoFirma"/>
    <w:r w:rsidRPr="001424EC">
      <w:rPr>
        <w:color w:val="FFFFFF" w:themeColor="background1"/>
        <w:sz w:val="2"/>
        <w:szCs w:val="30"/>
      </w:rPr>
      <w:t>[</w:t>
    </w:r>
    <w:proofErr w:type="spellStart"/>
    <w:proofErr w:type="gramEnd"/>
    <w:r w:rsidR="0058736F" w:rsidRPr="001424EC">
      <w:rPr>
        <w:color w:val="FFFFFF" w:themeColor="background1"/>
        <w:sz w:val="2"/>
        <w:szCs w:val="30"/>
      </w:rPr>
      <w:t>XXXCedulaEmpleadoFirmaXXX</w:t>
    </w:r>
    <w:proofErr w:type="spellEnd"/>
    <w:r w:rsidRPr="001424EC">
      <w:rPr>
        <w:color w:val="FFFFFF" w:themeColor="background1"/>
        <w:sz w:val="2"/>
        <w:szCs w:val="30"/>
      </w:rPr>
      <w:t>]</w:t>
    </w:r>
    <w:bookmarkEnd w:id="22"/>
    <w:r w:rsidR="005F1592" w:rsidRPr="001424EC">
      <w:rPr>
        <w:rFonts w:ascii="Tahoma" w:hAnsi="Tahoma" w:cs="Tahoma"/>
        <w:color w:val="FFFFFF" w:themeColor="background1"/>
        <w:sz w:val="2"/>
        <w:szCs w:val="30"/>
        <w:lang w:val="es-ES_tradnl" w:eastAsia="es-CO"/>
      </w:rPr>
      <w:t>–</w:t>
    </w:r>
    <w:bookmarkStart w:id="23" w:name="SueldoEmpleado"/>
    <w:r w:rsidRPr="001424EC">
      <w:rPr>
        <w:rFonts w:ascii="Tahoma" w:hAnsi="Tahoma" w:cs="Tahoma"/>
        <w:color w:val="FFFFFF" w:themeColor="background1"/>
        <w:sz w:val="2"/>
        <w:szCs w:val="30"/>
        <w:lang w:val="es-ES_tradnl" w:eastAsia="es-CO"/>
      </w:rPr>
      <w:t>[</w:t>
    </w:r>
    <w:proofErr w:type="spellStart"/>
    <w:r w:rsidR="00D25750" w:rsidRPr="001424EC">
      <w:rPr>
        <w:color w:val="FFFFFF" w:themeColor="background1"/>
        <w:sz w:val="2"/>
        <w:szCs w:val="30"/>
      </w:rPr>
      <w:t>XXXSueldoEmpleadoXXX</w:t>
    </w:r>
    <w:proofErr w:type="spellEnd"/>
    <w:r w:rsidRPr="001424EC">
      <w:rPr>
        <w:color w:val="FFFFFF" w:themeColor="background1"/>
        <w:sz w:val="2"/>
        <w:szCs w:val="30"/>
      </w:rPr>
      <w:t>]</w:t>
    </w:r>
    <w:bookmarkEnd w:id="23"/>
    <w:r w:rsidRPr="001424EC">
      <w:rPr>
        <w:color w:val="FFFFFF" w:themeColor="background1"/>
        <w:sz w:val="2"/>
        <w:szCs w:val="30"/>
      </w:rPr>
      <w:t>-</w:t>
    </w:r>
    <w:bookmarkStart w:id="24" w:name="NombreEmpleado2"/>
    <w:r w:rsidRPr="001424EC">
      <w:rPr>
        <w:color w:val="FFFFFF" w:themeColor="background1"/>
        <w:sz w:val="2"/>
        <w:szCs w:val="30"/>
      </w:rPr>
      <w:t>[</w:t>
    </w:r>
    <w:r w:rsidR="005F1592" w:rsidRPr="001424EC">
      <w:rPr>
        <w:rFonts w:ascii="Tahoma" w:hAnsi="Tahoma" w:cs="Tahoma"/>
        <w:b/>
        <w:color w:val="FFFFFF" w:themeColor="background1"/>
        <w:sz w:val="2"/>
        <w:szCs w:val="30"/>
        <w:lang w:val="es-ES_tradnl" w:eastAsia="es-CO"/>
      </w:rPr>
      <w:t>XXXNombreEmpleado2XXX</w:t>
    </w:r>
    <w:r w:rsidRPr="001424EC">
      <w:rPr>
        <w:rFonts w:ascii="Tahoma" w:hAnsi="Tahoma" w:cs="Tahoma"/>
        <w:b/>
        <w:color w:val="FFFFFF" w:themeColor="background1"/>
        <w:sz w:val="2"/>
        <w:szCs w:val="30"/>
        <w:lang w:val="es-ES_tradnl" w:eastAsia="es-CO"/>
      </w:rPr>
      <w:t>]</w:t>
    </w:r>
    <w:bookmarkStart w:id="25" w:name="Cargo2"/>
    <w:bookmarkEnd w:id="24"/>
    <w:r w:rsidRPr="001424EC">
      <w:rPr>
        <w:rFonts w:ascii="Tahoma" w:hAnsi="Tahoma" w:cs="Tahoma"/>
        <w:b/>
        <w:color w:val="FFFFFF" w:themeColor="background1"/>
        <w:sz w:val="2"/>
        <w:szCs w:val="30"/>
        <w:lang w:val="es-ES_tradnl" w:eastAsia="es-CO"/>
      </w:rPr>
      <w:t>-[</w:t>
    </w:r>
    <w:r w:rsidR="005F1592" w:rsidRPr="001424EC">
      <w:rPr>
        <w:rFonts w:ascii="Tahoma" w:hAnsi="Tahoma" w:cs="Tahoma"/>
        <w:color w:val="FFFFFF" w:themeColor="background1"/>
        <w:sz w:val="2"/>
        <w:szCs w:val="30"/>
        <w:lang w:val="es-ES_tradnl" w:eastAsia="es-CO"/>
      </w:rPr>
      <w:t>XXXCargo2XXX</w:t>
    </w:r>
    <w:r w:rsidRPr="001424EC">
      <w:rPr>
        <w:rFonts w:ascii="Tahoma" w:hAnsi="Tahoma" w:cs="Tahoma"/>
        <w:color w:val="FFFFFF" w:themeColor="background1"/>
        <w:sz w:val="2"/>
        <w:szCs w:val="30"/>
        <w:lang w:val="es-ES_tradnl" w:eastAsia="es-CO"/>
      </w:rPr>
      <w:t>]</w:t>
    </w:r>
    <w:bookmarkEnd w:id="25"/>
    <w:r w:rsidRPr="001424EC">
      <w:rPr>
        <w:rFonts w:ascii="Tahoma" w:hAnsi="Tahoma" w:cs="Tahoma"/>
        <w:color w:val="FFFFFF" w:themeColor="background1"/>
        <w:sz w:val="2"/>
        <w:szCs w:val="30"/>
        <w:lang w:val="es-ES_tradnl" w:eastAsia="es-CO"/>
      </w:rPr>
      <w:t>-</w:t>
    </w:r>
    <w:bookmarkStart w:id="26" w:name="FechaInicio2"/>
    <w:r w:rsidRPr="001424EC">
      <w:rPr>
        <w:rFonts w:ascii="Tahoma" w:hAnsi="Tahoma" w:cs="Tahoma"/>
        <w:color w:val="FFFFFF" w:themeColor="background1"/>
        <w:sz w:val="2"/>
        <w:szCs w:val="30"/>
        <w:lang w:val="es-ES_tradnl" w:eastAsia="es-CO"/>
      </w:rPr>
      <w:t>[</w:t>
    </w:r>
    <w:r w:rsidR="005F1592" w:rsidRPr="001424EC">
      <w:rPr>
        <w:rFonts w:ascii="Tahoma" w:hAnsi="Tahoma" w:cs="Tahoma"/>
        <w:color w:val="FFFFFF" w:themeColor="background1"/>
        <w:sz w:val="2"/>
        <w:szCs w:val="30"/>
        <w:lang w:val="es-ES_tradnl" w:eastAsia="es-CO"/>
      </w:rPr>
      <w:t>XXXFechaInicio2XXX</w:t>
    </w:r>
    <w:r w:rsidRPr="001424EC">
      <w:rPr>
        <w:rFonts w:ascii="Tahoma" w:hAnsi="Tahoma" w:cs="Tahoma"/>
        <w:color w:val="FFFFFF" w:themeColor="background1"/>
        <w:sz w:val="2"/>
        <w:szCs w:val="30"/>
        <w:lang w:val="es-ES_tradnl" w:eastAsia="es-CO"/>
      </w:rPr>
      <w:t>]</w:t>
    </w:r>
    <w:bookmarkEnd w:id="26"/>
    <w:r w:rsidRPr="001424EC">
      <w:rPr>
        <w:rFonts w:ascii="Tahoma" w:hAnsi="Tahoma" w:cs="Tahoma"/>
        <w:color w:val="FFFFFF" w:themeColor="background1"/>
        <w:sz w:val="2"/>
        <w:szCs w:val="30"/>
        <w:lang w:val="es-ES_tradnl" w:eastAsia="es-CO"/>
      </w:rPr>
      <w:t>-</w:t>
    </w:r>
    <w:bookmarkStart w:id="27" w:name="FechaFin2"/>
    <w:r w:rsidRPr="001424EC">
      <w:rPr>
        <w:rFonts w:ascii="Tahoma" w:hAnsi="Tahoma" w:cs="Tahoma"/>
        <w:color w:val="FFFFFF" w:themeColor="background1"/>
        <w:sz w:val="2"/>
        <w:szCs w:val="30"/>
        <w:lang w:val="es-ES_tradnl" w:eastAsia="es-CO"/>
      </w:rPr>
      <w:t>[</w:t>
    </w:r>
    <w:r w:rsidR="005F1592" w:rsidRPr="001424EC">
      <w:rPr>
        <w:rFonts w:ascii="Tahoma" w:hAnsi="Tahoma" w:cs="Tahoma"/>
        <w:color w:val="FFFFFF" w:themeColor="background1"/>
        <w:sz w:val="2"/>
        <w:szCs w:val="30"/>
        <w:lang w:val="es-ES_tradnl" w:eastAsia="es-CO"/>
      </w:rPr>
      <w:t>XXXFechaFin2XXX</w:t>
    </w:r>
    <w:r w:rsidRPr="001424EC">
      <w:rPr>
        <w:rFonts w:ascii="Tahoma" w:hAnsi="Tahoma" w:cs="Tahoma"/>
        <w:color w:val="FFFFFF" w:themeColor="background1"/>
        <w:sz w:val="2"/>
        <w:szCs w:val="30"/>
        <w:lang w:val="es-ES_tradnl" w:eastAsia="es-CO"/>
      </w:rPr>
      <w:t>]</w:t>
    </w:r>
    <w:bookmarkEnd w:id="27"/>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110" w:rsidRDefault="00BD2110" w:rsidP="00524B08">
      <w:pPr>
        <w:spacing w:after="0" w:line="240" w:lineRule="auto"/>
      </w:pPr>
      <w:r>
        <w:separator/>
      </w:r>
    </w:p>
  </w:footnote>
  <w:footnote w:type="continuationSeparator" w:id="0">
    <w:p w:rsidR="00BD2110" w:rsidRDefault="00BD2110" w:rsidP="00524B0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6B1F60"/>
    <w:rsid w:val="000016B3"/>
    <w:rsid w:val="000046D5"/>
    <w:rsid w:val="0001156C"/>
    <w:rsid w:val="000122D8"/>
    <w:rsid w:val="00021644"/>
    <w:rsid w:val="000217C2"/>
    <w:rsid w:val="00021AB5"/>
    <w:rsid w:val="00021D7E"/>
    <w:rsid w:val="00026615"/>
    <w:rsid w:val="000327ED"/>
    <w:rsid w:val="00033219"/>
    <w:rsid w:val="0003541A"/>
    <w:rsid w:val="00037C2D"/>
    <w:rsid w:val="0004306C"/>
    <w:rsid w:val="000430B0"/>
    <w:rsid w:val="00052C5E"/>
    <w:rsid w:val="0005305C"/>
    <w:rsid w:val="00056C66"/>
    <w:rsid w:val="00064696"/>
    <w:rsid w:val="00064EF9"/>
    <w:rsid w:val="00067A8D"/>
    <w:rsid w:val="00071D94"/>
    <w:rsid w:val="00075D6B"/>
    <w:rsid w:val="000801C4"/>
    <w:rsid w:val="000813D4"/>
    <w:rsid w:val="00081603"/>
    <w:rsid w:val="000924D3"/>
    <w:rsid w:val="0009705D"/>
    <w:rsid w:val="000A0A98"/>
    <w:rsid w:val="000A3445"/>
    <w:rsid w:val="000A36BC"/>
    <w:rsid w:val="000A400F"/>
    <w:rsid w:val="000A74BD"/>
    <w:rsid w:val="000B204E"/>
    <w:rsid w:val="000B46DF"/>
    <w:rsid w:val="000B4CE2"/>
    <w:rsid w:val="000B64CF"/>
    <w:rsid w:val="000B7D36"/>
    <w:rsid w:val="000C23DC"/>
    <w:rsid w:val="000C4B56"/>
    <w:rsid w:val="000D2F57"/>
    <w:rsid w:val="000D78E4"/>
    <w:rsid w:val="000E035D"/>
    <w:rsid w:val="000E3415"/>
    <w:rsid w:val="000F0265"/>
    <w:rsid w:val="000F1F97"/>
    <w:rsid w:val="000F4B47"/>
    <w:rsid w:val="001016D7"/>
    <w:rsid w:val="0010206C"/>
    <w:rsid w:val="001021E2"/>
    <w:rsid w:val="00104920"/>
    <w:rsid w:val="00104A04"/>
    <w:rsid w:val="00110D2D"/>
    <w:rsid w:val="00116A0A"/>
    <w:rsid w:val="00117AC1"/>
    <w:rsid w:val="001250EE"/>
    <w:rsid w:val="0012578B"/>
    <w:rsid w:val="00132D28"/>
    <w:rsid w:val="001355F2"/>
    <w:rsid w:val="001424EC"/>
    <w:rsid w:val="00145690"/>
    <w:rsid w:val="00152580"/>
    <w:rsid w:val="00160A7C"/>
    <w:rsid w:val="001628A2"/>
    <w:rsid w:val="00165FD7"/>
    <w:rsid w:val="0016775F"/>
    <w:rsid w:val="00167B50"/>
    <w:rsid w:val="00172ED0"/>
    <w:rsid w:val="00174DC6"/>
    <w:rsid w:val="001757BA"/>
    <w:rsid w:val="001878BF"/>
    <w:rsid w:val="001927BF"/>
    <w:rsid w:val="00193FD6"/>
    <w:rsid w:val="0019420A"/>
    <w:rsid w:val="00197D98"/>
    <w:rsid w:val="001A19C2"/>
    <w:rsid w:val="001A1A8E"/>
    <w:rsid w:val="001A2E10"/>
    <w:rsid w:val="001A3A36"/>
    <w:rsid w:val="001B50EF"/>
    <w:rsid w:val="001B60C9"/>
    <w:rsid w:val="001C39D0"/>
    <w:rsid w:val="001C5313"/>
    <w:rsid w:val="001D0D2B"/>
    <w:rsid w:val="001D3B58"/>
    <w:rsid w:val="001D3C2B"/>
    <w:rsid w:val="001E2C4A"/>
    <w:rsid w:val="002031C5"/>
    <w:rsid w:val="00211256"/>
    <w:rsid w:val="00214DAC"/>
    <w:rsid w:val="00216FFB"/>
    <w:rsid w:val="00220DAD"/>
    <w:rsid w:val="00225533"/>
    <w:rsid w:val="00226FDB"/>
    <w:rsid w:val="00230CDC"/>
    <w:rsid w:val="00231647"/>
    <w:rsid w:val="00231BC6"/>
    <w:rsid w:val="00235E97"/>
    <w:rsid w:val="00237CF1"/>
    <w:rsid w:val="00240162"/>
    <w:rsid w:val="002409A7"/>
    <w:rsid w:val="00250B62"/>
    <w:rsid w:val="00250C20"/>
    <w:rsid w:val="00250C45"/>
    <w:rsid w:val="00253556"/>
    <w:rsid w:val="00254B6D"/>
    <w:rsid w:val="002612BE"/>
    <w:rsid w:val="00264204"/>
    <w:rsid w:val="00265998"/>
    <w:rsid w:val="00266837"/>
    <w:rsid w:val="002753FC"/>
    <w:rsid w:val="002757ED"/>
    <w:rsid w:val="002810E4"/>
    <w:rsid w:val="00281438"/>
    <w:rsid w:val="00281A30"/>
    <w:rsid w:val="00284818"/>
    <w:rsid w:val="0028673E"/>
    <w:rsid w:val="00292DD9"/>
    <w:rsid w:val="00296355"/>
    <w:rsid w:val="00297892"/>
    <w:rsid w:val="002A04EA"/>
    <w:rsid w:val="002A15C9"/>
    <w:rsid w:val="002A6AB3"/>
    <w:rsid w:val="002B39FB"/>
    <w:rsid w:val="002B51A4"/>
    <w:rsid w:val="002B6F00"/>
    <w:rsid w:val="002B6FD4"/>
    <w:rsid w:val="002B7CCE"/>
    <w:rsid w:val="002C0397"/>
    <w:rsid w:val="002C0F08"/>
    <w:rsid w:val="002C28E9"/>
    <w:rsid w:val="002E1573"/>
    <w:rsid w:val="002E1B53"/>
    <w:rsid w:val="002E1E3C"/>
    <w:rsid w:val="002E63C7"/>
    <w:rsid w:val="002F6233"/>
    <w:rsid w:val="002F7976"/>
    <w:rsid w:val="003006F0"/>
    <w:rsid w:val="00301A0F"/>
    <w:rsid w:val="00311CE4"/>
    <w:rsid w:val="00314C5F"/>
    <w:rsid w:val="00314F1C"/>
    <w:rsid w:val="00315DF9"/>
    <w:rsid w:val="003207AD"/>
    <w:rsid w:val="00320879"/>
    <w:rsid w:val="00322223"/>
    <w:rsid w:val="003262E0"/>
    <w:rsid w:val="00332DC4"/>
    <w:rsid w:val="003346E0"/>
    <w:rsid w:val="00336CD4"/>
    <w:rsid w:val="00342733"/>
    <w:rsid w:val="00351D6C"/>
    <w:rsid w:val="00352DA8"/>
    <w:rsid w:val="0035344E"/>
    <w:rsid w:val="00353BC9"/>
    <w:rsid w:val="0035727C"/>
    <w:rsid w:val="0036087A"/>
    <w:rsid w:val="00366610"/>
    <w:rsid w:val="0037130A"/>
    <w:rsid w:val="00372A23"/>
    <w:rsid w:val="003754C2"/>
    <w:rsid w:val="00377172"/>
    <w:rsid w:val="00383366"/>
    <w:rsid w:val="00383BCD"/>
    <w:rsid w:val="00385650"/>
    <w:rsid w:val="003856CB"/>
    <w:rsid w:val="00392806"/>
    <w:rsid w:val="00396154"/>
    <w:rsid w:val="003A0470"/>
    <w:rsid w:val="003A1F35"/>
    <w:rsid w:val="003A301D"/>
    <w:rsid w:val="003A4429"/>
    <w:rsid w:val="003A4E11"/>
    <w:rsid w:val="003A57B0"/>
    <w:rsid w:val="003A6B1D"/>
    <w:rsid w:val="003B1D24"/>
    <w:rsid w:val="003B2895"/>
    <w:rsid w:val="003B6278"/>
    <w:rsid w:val="003B7B4F"/>
    <w:rsid w:val="003C30AD"/>
    <w:rsid w:val="003D1786"/>
    <w:rsid w:val="003D17FF"/>
    <w:rsid w:val="003D1FAF"/>
    <w:rsid w:val="003D5911"/>
    <w:rsid w:val="003D7624"/>
    <w:rsid w:val="003D7764"/>
    <w:rsid w:val="003E02C8"/>
    <w:rsid w:val="003E064E"/>
    <w:rsid w:val="003E1C70"/>
    <w:rsid w:val="003E3388"/>
    <w:rsid w:val="003E6215"/>
    <w:rsid w:val="003F1727"/>
    <w:rsid w:val="003F210C"/>
    <w:rsid w:val="003F4907"/>
    <w:rsid w:val="003F49F0"/>
    <w:rsid w:val="004008C1"/>
    <w:rsid w:val="00407737"/>
    <w:rsid w:val="00407956"/>
    <w:rsid w:val="00410836"/>
    <w:rsid w:val="00411BCA"/>
    <w:rsid w:val="004126B1"/>
    <w:rsid w:val="00413873"/>
    <w:rsid w:val="004144B3"/>
    <w:rsid w:val="00422AFD"/>
    <w:rsid w:val="00441BC1"/>
    <w:rsid w:val="0044426F"/>
    <w:rsid w:val="0045191D"/>
    <w:rsid w:val="0045246C"/>
    <w:rsid w:val="00453233"/>
    <w:rsid w:val="00456088"/>
    <w:rsid w:val="004574B1"/>
    <w:rsid w:val="00463743"/>
    <w:rsid w:val="00464982"/>
    <w:rsid w:val="0046590B"/>
    <w:rsid w:val="00466A83"/>
    <w:rsid w:val="00466B75"/>
    <w:rsid w:val="00467BB4"/>
    <w:rsid w:val="00470246"/>
    <w:rsid w:val="00471C80"/>
    <w:rsid w:val="004752AA"/>
    <w:rsid w:val="0048285B"/>
    <w:rsid w:val="00484762"/>
    <w:rsid w:val="00485CCA"/>
    <w:rsid w:val="0048629C"/>
    <w:rsid w:val="0049101E"/>
    <w:rsid w:val="00496496"/>
    <w:rsid w:val="0049780D"/>
    <w:rsid w:val="004A7A4F"/>
    <w:rsid w:val="004B1808"/>
    <w:rsid w:val="004C0500"/>
    <w:rsid w:val="004D064B"/>
    <w:rsid w:val="004D2B27"/>
    <w:rsid w:val="004D3A82"/>
    <w:rsid w:val="004E48BE"/>
    <w:rsid w:val="004E6CF2"/>
    <w:rsid w:val="004F0557"/>
    <w:rsid w:val="004F2183"/>
    <w:rsid w:val="004F248E"/>
    <w:rsid w:val="004F76AD"/>
    <w:rsid w:val="00500180"/>
    <w:rsid w:val="005029D4"/>
    <w:rsid w:val="0050631C"/>
    <w:rsid w:val="00507963"/>
    <w:rsid w:val="00511919"/>
    <w:rsid w:val="00513135"/>
    <w:rsid w:val="00521429"/>
    <w:rsid w:val="00523032"/>
    <w:rsid w:val="0052426B"/>
    <w:rsid w:val="00524B08"/>
    <w:rsid w:val="00536AE0"/>
    <w:rsid w:val="0053769D"/>
    <w:rsid w:val="00541954"/>
    <w:rsid w:val="0054277E"/>
    <w:rsid w:val="00542AEB"/>
    <w:rsid w:val="00544E8B"/>
    <w:rsid w:val="00545742"/>
    <w:rsid w:val="005508FF"/>
    <w:rsid w:val="005515BE"/>
    <w:rsid w:val="00561D93"/>
    <w:rsid w:val="00564EE3"/>
    <w:rsid w:val="005653AD"/>
    <w:rsid w:val="00565752"/>
    <w:rsid w:val="005702CA"/>
    <w:rsid w:val="00575053"/>
    <w:rsid w:val="00575EC7"/>
    <w:rsid w:val="005816FE"/>
    <w:rsid w:val="0058401D"/>
    <w:rsid w:val="0058580C"/>
    <w:rsid w:val="00585DAE"/>
    <w:rsid w:val="00585FC7"/>
    <w:rsid w:val="005862DB"/>
    <w:rsid w:val="0058736F"/>
    <w:rsid w:val="0058779B"/>
    <w:rsid w:val="00590812"/>
    <w:rsid w:val="0059100C"/>
    <w:rsid w:val="005A4D50"/>
    <w:rsid w:val="005A7CDB"/>
    <w:rsid w:val="005B0387"/>
    <w:rsid w:val="005B2ADC"/>
    <w:rsid w:val="005B6535"/>
    <w:rsid w:val="005C3081"/>
    <w:rsid w:val="005C4023"/>
    <w:rsid w:val="005C4A15"/>
    <w:rsid w:val="005C5633"/>
    <w:rsid w:val="005D1495"/>
    <w:rsid w:val="005D4AAC"/>
    <w:rsid w:val="005E0E7D"/>
    <w:rsid w:val="005E387D"/>
    <w:rsid w:val="005E44F8"/>
    <w:rsid w:val="005E7138"/>
    <w:rsid w:val="005F1592"/>
    <w:rsid w:val="005F4BEE"/>
    <w:rsid w:val="005F63A7"/>
    <w:rsid w:val="0060243B"/>
    <w:rsid w:val="006026C2"/>
    <w:rsid w:val="0060287D"/>
    <w:rsid w:val="0060334B"/>
    <w:rsid w:val="00603B28"/>
    <w:rsid w:val="0061319B"/>
    <w:rsid w:val="006131E5"/>
    <w:rsid w:val="006132EF"/>
    <w:rsid w:val="00614AFE"/>
    <w:rsid w:val="006200C0"/>
    <w:rsid w:val="00633C81"/>
    <w:rsid w:val="00634557"/>
    <w:rsid w:val="00634A8E"/>
    <w:rsid w:val="00652C56"/>
    <w:rsid w:val="006560DD"/>
    <w:rsid w:val="0066065A"/>
    <w:rsid w:val="00670517"/>
    <w:rsid w:val="006811F3"/>
    <w:rsid w:val="00685067"/>
    <w:rsid w:val="00690251"/>
    <w:rsid w:val="00690568"/>
    <w:rsid w:val="006A03EB"/>
    <w:rsid w:val="006A1A0A"/>
    <w:rsid w:val="006A781B"/>
    <w:rsid w:val="006B0EDF"/>
    <w:rsid w:val="006B1F60"/>
    <w:rsid w:val="006B3720"/>
    <w:rsid w:val="006B3C62"/>
    <w:rsid w:val="006B64C5"/>
    <w:rsid w:val="006B6FFA"/>
    <w:rsid w:val="006C15C7"/>
    <w:rsid w:val="006C19D3"/>
    <w:rsid w:val="006C3ED6"/>
    <w:rsid w:val="006C6202"/>
    <w:rsid w:val="006C764B"/>
    <w:rsid w:val="006D01D1"/>
    <w:rsid w:val="006D084D"/>
    <w:rsid w:val="006D16FE"/>
    <w:rsid w:val="006D1B75"/>
    <w:rsid w:val="006D1C0B"/>
    <w:rsid w:val="006D2DF2"/>
    <w:rsid w:val="006D51DE"/>
    <w:rsid w:val="006E06B7"/>
    <w:rsid w:val="006E2614"/>
    <w:rsid w:val="006E301C"/>
    <w:rsid w:val="006F0631"/>
    <w:rsid w:val="006F613B"/>
    <w:rsid w:val="00711A41"/>
    <w:rsid w:val="007136D7"/>
    <w:rsid w:val="007158E3"/>
    <w:rsid w:val="00721663"/>
    <w:rsid w:val="00724B04"/>
    <w:rsid w:val="00724EC9"/>
    <w:rsid w:val="007256A6"/>
    <w:rsid w:val="00732403"/>
    <w:rsid w:val="00732790"/>
    <w:rsid w:val="00732E22"/>
    <w:rsid w:val="00735966"/>
    <w:rsid w:val="007374B1"/>
    <w:rsid w:val="0073784A"/>
    <w:rsid w:val="00737BD2"/>
    <w:rsid w:val="0074436C"/>
    <w:rsid w:val="0074474C"/>
    <w:rsid w:val="0074652F"/>
    <w:rsid w:val="007515F7"/>
    <w:rsid w:val="007554AE"/>
    <w:rsid w:val="0076274A"/>
    <w:rsid w:val="00763821"/>
    <w:rsid w:val="00763F1B"/>
    <w:rsid w:val="00765F21"/>
    <w:rsid w:val="00767D08"/>
    <w:rsid w:val="007710D5"/>
    <w:rsid w:val="007764B1"/>
    <w:rsid w:val="00780C53"/>
    <w:rsid w:val="0078401B"/>
    <w:rsid w:val="00784AFB"/>
    <w:rsid w:val="00784B30"/>
    <w:rsid w:val="00786C30"/>
    <w:rsid w:val="007877BC"/>
    <w:rsid w:val="00791329"/>
    <w:rsid w:val="007A33E1"/>
    <w:rsid w:val="007A6B1C"/>
    <w:rsid w:val="007A78C8"/>
    <w:rsid w:val="007B01BF"/>
    <w:rsid w:val="007B0281"/>
    <w:rsid w:val="007B2B3E"/>
    <w:rsid w:val="007B4468"/>
    <w:rsid w:val="007B5C9D"/>
    <w:rsid w:val="007C21FB"/>
    <w:rsid w:val="007C41FF"/>
    <w:rsid w:val="007C4A9E"/>
    <w:rsid w:val="007D0A78"/>
    <w:rsid w:val="007D57AC"/>
    <w:rsid w:val="007E0500"/>
    <w:rsid w:val="007E4E14"/>
    <w:rsid w:val="007E6EC8"/>
    <w:rsid w:val="007E7667"/>
    <w:rsid w:val="007F0002"/>
    <w:rsid w:val="007F11EF"/>
    <w:rsid w:val="007F3C13"/>
    <w:rsid w:val="007F6EAC"/>
    <w:rsid w:val="00804DDC"/>
    <w:rsid w:val="00807E60"/>
    <w:rsid w:val="00810A0A"/>
    <w:rsid w:val="00812ADA"/>
    <w:rsid w:val="00813E47"/>
    <w:rsid w:val="00814FF7"/>
    <w:rsid w:val="008239CA"/>
    <w:rsid w:val="00824210"/>
    <w:rsid w:val="008243C0"/>
    <w:rsid w:val="00824E9F"/>
    <w:rsid w:val="00830972"/>
    <w:rsid w:val="00831344"/>
    <w:rsid w:val="0083451C"/>
    <w:rsid w:val="008346E1"/>
    <w:rsid w:val="008354A6"/>
    <w:rsid w:val="00837B98"/>
    <w:rsid w:val="0084086C"/>
    <w:rsid w:val="00842A33"/>
    <w:rsid w:val="008438A9"/>
    <w:rsid w:val="00844ECA"/>
    <w:rsid w:val="008473B3"/>
    <w:rsid w:val="0085089C"/>
    <w:rsid w:val="00851085"/>
    <w:rsid w:val="0085705B"/>
    <w:rsid w:val="00860FFF"/>
    <w:rsid w:val="0086139A"/>
    <w:rsid w:val="00866BEC"/>
    <w:rsid w:val="00871F27"/>
    <w:rsid w:val="00872563"/>
    <w:rsid w:val="00874786"/>
    <w:rsid w:val="00880332"/>
    <w:rsid w:val="00890435"/>
    <w:rsid w:val="008937EC"/>
    <w:rsid w:val="00895B6F"/>
    <w:rsid w:val="008973C7"/>
    <w:rsid w:val="008A1D5B"/>
    <w:rsid w:val="008A4C42"/>
    <w:rsid w:val="008A5982"/>
    <w:rsid w:val="008B186A"/>
    <w:rsid w:val="008B1F4F"/>
    <w:rsid w:val="008B4C66"/>
    <w:rsid w:val="008B692E"/>
    <w:rsid w:val="008C2D3D"/>
    <w:rsid w:val="008C41FA"/>
    <w:rsid w:val="008C6255"/>
    <w:rsid w:val="008D0096"/>
    <w:rsid w:val="008D185A"/>
    <w:rsid w:val="008D221A"/>
    <w:rsid w:val="008D2E43"/>
    <w:rsid w:val="008E0B74"/>
    <w:rsid w:val="008E18F8"/>
    <w:rsid w:val="008E36DC"/>
    <w:rsid w:val="008E643B"/>
    <w:rsid w:val="00901DC6"/>
    <w:rsid w:val="0090276E"/>
    <w:rsid w:val="0090692E"/>
    <w:rsid w:val="0091265C"/>
    <w:rsid w:val="00917CD8"/>
    <w:rsid w:val="009238C0"/>
    <w:rsid w:val="00923FFF"/>
    <w:rsid w:val="00926330"/>
    <w:rsid w:val="00926B42"/>
    <w:rsid w:val="00932E9C"/>
    <w:rsid w:val="00936750"/>
    <w:rsid w:val="00937326"/>
    <w:rsid w:val="00937E00"/>
    <w:rsid w:val="009404DE"/>
    <w:rsid w:val="00944A26"/>
    <w:rsid w:val="00946433"/>
    <w:rsid w:val="00946BD3"/>
    <w:rsid w:val="00952294"/>
    <w:rsid w:val="009606F3"/>
    <w:rsid w:val="00960FB8"/>
    <w:rsid w:val="0096183A"/>
    <w:rsid w:val="009623D4"/>
    <w:rsid w:val="009700CB"/>
    <w:rsid w:val="00971908"/>
    <w:rsid w:val="00974800"/>
    <w:rsid w:val="0097759B"/>
    <w:rsid w:val="00980106"/>
    <w:rsid w:val="0098055E"/>
    <w:rsid w:val="00980817"/>
    <w:rsid w:val="00984A9D"/>
    <w:rsid w:val="00985DB5"/>
    <w:rsid w:val="0099223C"/>
    <w:rsid w:val="009936C4"/>
    <w:rsid w:val="0099448A"/>
    <w:rsid w:val="0099556F"/>
    <w:rsid w:val="00995F90"/>
    <w:rsid w:val="009960EF"/>
    <w:rsid w:val="00996E17"/>
    <w:rsid w:val="009A49BA"/>
    <w:rsid w:val="009A533F"/>
    <w:rsid w:val="009A6D4D"/>
    <w:rsid w:val="009B21DB"/>
    <w:rsid w:val="009B3516"/>
    <w:rsid w:val="009B4413"/>
    <w:rsid w:val="009B4E59"/>
    <w:rsid w:val="009C2D25"/>
    <w:rsid w:val="009C3B27"/>
    <w:rsid w:val="009C5C74"/>
    <w:rsid w:val="009C7981"/>
    <w:rsid w:val="009D2D44"/>
    <w:rsid w:val="009D356A"/>
    <w:rsid w:val="009E04F6"/>
    <w:rsid w:val="009E280B"/>
    <w:rsid w:val="009E366F"/>
    <w:rsid w:val="009E5244"/>
    <w:rsid w:val="009E58CE"/>
    <w:rsid w:val="009E5B6B"/>
    <w:rsid w:val="009F2217"/>
    <w:rsid w:val="009F290E"/>
    <w:rsid w:val="009F3B9C"/>
    <w:rsid w:val="009F6B51"/>
    <w:rsid w:val="00A00136"/>
    <w:rsid w:val="00A04643"/>
    <w:rsid w:val="00A05738"/>
    <w:rsid w:val="00A068C0"/>
    <w:rsid w:val="00A07795"/>
    <w:rsid w:val="00A104AF"/>
    <w:rsid w:val="00A12F26"/>
    <w:rsid w:val="00A137F4"/>
    <w:rsid w:val="00A141E2"/>
    <w:rsid w:val="00A14BE2"/>
    <w:rsid w:val="00A151AE"/>
    <w:rsid w:val="00A16638"/>
    <w:rsid w:val="00A20F13"/>
    <w:rsid w:val="00A213E1"/>
    <w:rsid w:val="00A22363"/>
    <w:rsid w:val="00A241B2"/>
    <w:rsid w:val="00A26B76"/>
    <w:rsid w:val="00A26D99"/>
    <w:rsid w:val="00A3117E"/>
    <w:rsid w:val="00A32064"/>
    <w:rsid w:val="00A33896"/>
    <w:rsid w:val="00A3462C"/>
    <w:rsid w:val="00A35EA5"/>
    <w:rsid w:val="00A37869"/>
    <w:rsid w:val="00A37B42"/>
    <w:rsid w:val="00A41D59"/>
    <w:rsid w:val="00A439D7"/>
    <w:rsid w:val="00A526D2"/>
    <w:rsid w:val="00A5304E"/>
    <w:rsid w:val="00A53AB7"/>
    <w:rsid w:val="00A53FFD"/>
    <w:rsid w:val="00A544DC"/>
    <w:rsid w:val="00A553CE"/>
    <w:rsid w:val="00A56ADA"/>
    <w:rsid w:val="00A56D6D"/>
    <w:rsid w:val="00A56EF3"/>
    <w:rsid w:val="00A6481E"/>
    <w:rsid w:val="00A7098E"/>
    <w:rsid w:val="00A73365"/>
    <w:rsid w:val="00A860D7"/>
    <w:rsid w:val="00A91D6F"/>
    <w:rsid w:val="00A9625D"/>
    <w:rsid w:val="00AA0D5D"/>
    <w:rsid w:val="00AB1468"/>
    <w:rsid w:val="00AB484F"/>
    <w:rsid w:val="00AB4AFB"/>
    <w:rsid w:val="00AC04CD"/>
    <w:rsid w:val="00AC3603"/>
    <w:rsid w:val="00AC4FC8"/>
    <w:rsid w:val="00AC7E40"/>
    <w:rsid w:val="00AD77DA"/>
    <w:rsid w:val="00AE3990"/>
    <w:rsid w:val="00AE6A93"/>
    <w:rsid w:val="00AF0F8C"/>
    <w:rsid w:val="00AF120C"/>
    <w:rsid w:val="00AF5750"/>
    <w:rsid w:val="00AF673F"/>
    <w:rsid w:val="00B04A85"/>
    <w:rsid w:val="00B0507B"/>
    <w:rsid w:val="00B07EFD"/>
    <w:rsid w:val="00B14F25"/>
    <w:rsid w:val="00B23A18"/>
    <w:rsid w:val="00B34FFB"/>
    <w:rsid w:val="00B3783D"/>
    <w:rsid w:val="00B468EC"/>
    <w:rsid w:val="00B50511"/>
    <w:rsid w:val="00B50579"/>
    <w:rsid w:val="00B50FB8"/>
    <w:rsid w:val="00B57D3D"/>
    <w:rsid w:val="00B62750"/>
    <w:rsid w:val="00B62FFF"/>
    <w:rsid w:val="00B6380D"/>
    <w:rsid w:val="00B675CD"/>
    <w:rsid w:val="00B750C9"/>
    <w:rsid w:val="00B7687B"/>
    <w:rsid w:val="00B771F6"/>
    <w:rsid w:val="00B8067F"/>
    <w:rsid w:val="00B80740"/>
    <w:rsid w:val="00B8435C"/>
    <w:rsid w:val="00B85DBD"/>
    <w:rsid w:val="00B85E1A"/>
    <w:rsid w:val="00B91971"/>
    <w:rsid w:val="00B95604"/>
    <w:rsid w:val="00B96140"/>
    <w:rsid w:val="00BA1B16"/>
    <w:rsid w:val="00BA3D01"/>
    <w:rsid w:val="00BA79B9"/>
    <w:rsid w:val="00BB0771"/>
    <w:rsid w:val="00BC280C"/>
    <w:rsid w:val="00BC2B6C"/>
    <w:rsid w:val="00BC2D68"/>
    <w:rsid w:val="00BC4162"/>
    <w:rsid w:val="00BC6894"/>
    <w:rsid w:val="00BC724B"/>
    <w:rsid w:val="00BC7C10"/>
    <w:rsid w:val="00BC7CD2"/>
    <w:rsid w:val="00BD2110"/>
    <w:rsid w:val="00BD5F86"/>
    <w:rsid w:val="00BD7C2E"/>
    <w:rsid w:val="00BE0746"/>
    <w:rsid w:val="00BE07BE"/>
    <w:rsid w:val="00BE6B67"/>
    <w:rsid w:val="00BF3C92"/>
    <w:rsid w:val="00BF447A"/>
    <w:rsid w:val="00BF6A7A"/>
    <w:rsid w:val="00BF7327"/>
    <w:rsid w:val="00C0184A"/>
    <w:rsid w:val="00C1275C"/>
    <w:rsid w:val="00C139D0"/>
    <w:rsid w:val="00C146C5"/>
    <w:rsid w:val="00C1523B"/>
    <w:rsid w:val="00C15E83"/>
    <w:rsid w:val="00C15F0F"/>
    <w:rsid w:val="00C21323"/>
    <w:rsid w:val="00C31AC0"/>
    <w:rsid w:val="00C34311"/>
    <w:rsid w:val="00C34D3D"/>
    <w:rsid w:val="00C36965"/>
    <w:rsid w:val="00C43025"/>
    <w:rsid w:val="00C44A22"/>
    <w:rsid w:val="00C52E3D"/>
    <w:rsid w:val="00C54095"/>
    <w:rsid w:val="00C5588F"/>
    <w:rsid w:val="00C55C39"/>
    <w:rsid w:val="00C5656A"/>
    <w:rsid w:val="00C60F2F"/>
    <w:rsid w:val="00C62EC4"/>
    <w:rsid w:val="00C64E09"/>
    <w:rsid w:val="00C75213"/>
    <w:rsid w:val="00C8290B"/>
    <w:rsid w:val="00C83931"/>
    <w:rsid w:val="00C839A7"/>
    <w:rsid w:val="00C85454"/>
    <w:rsid w:val="00C85E68"/>
    <w:rsid w:val="00C90630"/>
    <w:rsid w:val="00C90846"/>
    <w:rsid w:val="00C92901"/>
    <w:rsid w:val="00C941D8"/>
    <w:rsid w:val="00C9764B"/>
    <w:rsid w:val="00CA0715"/>
    <w:rsid w:val="00CA2270"/>
    <w:rsid w:val="00CA31BE"/>
    <w:rsid w:val="00CA3568"/>
    <w:rsid w:val="00CA422F"/>
    <w:rsid w:val="00CA4E68"/>
    <w:rsid w:val="00CA67F5"/>
    <w:rsid w:val="00CB112E"/>
    <w:rsid w:val="00CB7413"/>
    <w:rsid w:val="00CC14E1"/>
    <w:rsid w:val="00CC3FCD"/>
    <w:rsid w:val="00CC477B"/>
    <w:rsid w:val="00CC6A4C"/>
    <w:rsid w:val="00CC74E5"/>
    <w:rsid w:val="00CD69AD"/>
    <w:rsid w:val="00CD7354"/>
    <w:rsid w:val="00CE3CCB"/>
    <w:rsid w:val="00CE42E9"/>
    <w:rsid w:val="00CE58FB"/>
    <w:rsid w:val="00CF77F0"/>
    <w:rsid w:val="00CF7A99"/>
    <w:rsid w:val="00D001C4"/>
    <w:rsid w:val="00D037DE"/>
    <w:rsid w:val="00D10488"/>
    <w:rsid w:val="00D10ECF"/>
    <w:rsid w:val="00D12FA0"/>
    <w:rsid w:val="00D20BC2"/>
    <w:rsid w:val="00D21271"/>
    <w:rsid w:val="00D25750"/>
    <w:rsid w:val="00D25DCE"/>
    <w:rsid w:val="00D26894"/>
    <w:rsid w:val="00D31203"/>
    <w:rsid w:val="00D35EE5"/>
    <w:rsid w:val="00D40A3C"/>
    <w:rsid w:val="00D42063"/>
    <w:rsid w:val="00D425A7"/>
    <w:rsid w:val="00D537B6"/>
    <w:rsid w:val="00D61E98"/>
    <w:rsid w:val="00D62717"/>
    <w:rsid w:val="00D628CE"/>
    <w:rsid w:val="00D66642"/>
    <w:rsid w:val="00D719C4"/>
    <w:rsid w:val="00D7317A"/>
    <w:rsid w:val="00D74805"/>
    <w:rsid w:val="00D74D62"/>
    <w:rsid w:val="00D77497"/>
    <w:rsid w:val="00D7750C"/>
    <w:rsid w:val="00D83FFB"/>
    <w:rsid w:val="00D84A02"/>
    <w:rsid w:val="00D931D1"/>
    <w:rsid w:val="00D94E1C"/>
    <w:rsid w:val="00D9646E"/>
    <w:rsid w:val="00DA28F0"/>
    <w:rsid w:val="00DA3344"/>
    <w:rsid w:val="00DB07DB"/>
    <w:rsid w:val="00DB185C"/>
    <w:rsid w:val="00DB258B"/>
    <w:rsid w:val="00DD24AD"/>
    <w:rsid w:val="00DD447D"/>
    <w:rsid w:val="00DD5CD1"/>
    <w:rsid w:val="00DE2E70"/>
    <w:rsid w:val="00DF421E"/>
    <w:rsid w:val="00E02F13"/>
    <w:rsid w:val="00E130EF"/>
    <w:rsid w:val="00E13F34"/>
    <w:rsid w:val="00E15A93"/>
    <w:rsid w:val="00E22E8C"/>
    <w:rsid w:val="00E253A1"/>
    <w:rsid w:val="00E25A0A"/>
    <w:rsid w:val="00E349A2"/>
    <w:rsid w:val="00E36766"/>
    <w:rsid w:val="00E369C5"/>
    <w:rsid w:val="00E37167"/>
    <w:rsid w:val="00E40DFF"/>
    <w:rsid w:val="00E5280C"/>
    <w:rsid w:val="00E62DE7"/>
    <w:rsid w:val="00E63973"/>
    <w:rsid w:val="00E66976"/>
    <w:rsid w:val="00E67A7E"/>
    <w:rsid w:val="00E701C2"/>
    <w:rsid w:val="00E72101"/>
    <w:rsid w:val="00E768B8"/>
    <w:rsid w:val="00E8304D"/>
    <w:rsid w:val="00E864B2"/>
    <w:rsid w:val="00E90A2D"/>
    <w:rsid w:val="00E92395"/>
    <w:rsid w:val="00E92BE2"/>
    <w:rsid w:val="00E96A64"/>
    <w:rsid w:val="00EA13D2"/>
    <w:rsid w:val="00EA2636"/>
    <w:rsid w:val="00EB46F8"/>
    <w:rsid w:val="00EC372C"/>
    <w:rsid w:val="00EC3E82"/>
    <w:rsid w:val="00EC6D72"/>
    <w:rsid w:val="00ED07FB"/>
    <w:rsid w:val="00ED0F25"/>
    <w:rsid w:val="00ED1A6F"/>
    <w:rsid w:val="00ED20C9"/>
    <w:rsid w:val="00ED4542"/>
    <w:rsid w:val="00ED51CE"/>
    <w:rsid w:val="00ED7B4F"/>
    <w:rsid w:val="00EE0E68"/>
    <w:rsid w:val="00EE4558"/>
    <w:rsid w:val="00EE59A2"/>
    <w:rsid w:val="00EE637B"/>
    <w:rsid w:val="00EF3962"/>
    <w:rsid w:val="00EF4217"/>
    <w:rsid w:val="00F02160"/>
    <w:rsid w:val="00F10CE6"/>
    <w:rsid w:val="00F114B0"/>
    <w:rsid w:val="00F14D2E"/>
    <w:rsid w:val="00F15C9F"/>
    <w:rsid w:val="00F17D2C"/>
    <w:rsid w:val="00F26ED7"/>
    <w:rsid w:val="00F3262D"/>
    <w:rsid w:val="00F3317D"/>
    <w:rsid w:val="00F3543E"/>
    <w:rsid w:val="00F358D4"/>
    <w:rsid w:val="00F41DDD"/>
    <w:rsid w:val="00F42A31"/>
    <w:rsid w:val="00F454EF"/>
    <w:rsid w:val="00F4560A"/>
    <w:rsid w:val="00F51521"/>
    <w:rsid w:val="00F52035"/>
    <w:rsid w:val="00F52C4F"/>
    <w:rsid w:val="00F54DA5"/>
    <w:rsid w:val="00F572C4"/>
    <w:rsid w:val="00F576CF"/>
    <w:rsid w:val="00F61204"/>
    <w:rsid w:val="00F61944"/>
    <w:rsid w:val="00F65CC7"/>
    <w:rsid w:val="00F709EA"/>
    <w:rsid w:val="00F72919"/>
    <w:rsid w:val="00F731E5"/>
    <w:rsid w:val="00F7599B"/>
    <w:rsid w:val="00F7780B"/>
    <w:rsid w:val="00F85DC6"/>
    <w:rsid w:val="00FA2006"/>
    <w:rsid w:val="00FA313F"/>
    <w:rsid w:val="00FA3AD4"/>
    <w:rsid w:val="00FB1678"/>
    <w:rsid w:val="00FB3675"/>
    <w:rsid w:val="00FB5E06"/>
    <w:rsid w:val="00FC0D9D"/>
    <w:rsid w:val="00FD25B4"/>
    <w:rsid w:val="00FE0AF7"/>
    <w:rsid w:val="00FE0D03"/>
    <w:rsid w:val="00FE26E4"/>
    <w:rsid w:val="00FE4BF5"/>
    <w:rsid w:val="00FE7145"/>
    <w:rsid w:val="00FF167D"/>
    <w:rsid w:val="00FF1765"/>
    <w:rsid w:val="00FF1EE3"/>
    <w:rsid w:val="00FF5FE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F60"/>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4B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4B08"/>
    <w:rPr>
      <w:rFonts w:ascii="Calibri" w:eastAsia="Times New Roman" w:hAnsi="Calibri" w:cs="Times New Roman"/>
      <w:lang w:val="es-ES" w:eastAsia="es-ES"/>
    </w:rPr>
  </w:style>
  <w:style w:type="paragraph" w:styleId="Piedepgina">
    <w:name w:val="footer"/>
    <w:basedOn w:val="Normal"/>
    <w:link w:val="PiedepginaCar"/>
    <w:uiPriority w:val="99"/>
    <w:unhideWhenUsed/>
    <w:rsid w:val="00524B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4B08"/>
    <w:rPr>
      <w:rFonts w:ascii="Calibri" w:eastAsia="Times New Roman" w:hAnsi="Calibri" w:cs="Times New Roman"/>
      <w:lang w:val="es-ES" w:eastAsia="es-ES"/>
    </w:rPr>
  </w:style>
</w:styles>
</file>

<file path=word/webSettings.xml><?xml version="1.0" encoding="utf-8"?>
<w:webSettings xmlns:r="http://schemas.openxmlformats.org/officeDocument/2006/relationships" xmlns:w="http://schemas.openxmlformats.org/wordprocessingml/2006/main">
  <w:divs>
    <w:div w:id="65654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645CD-57E4-44DC-8CED-304B20B0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CONTRATOOLSTD.docx</Template>
  <TotalTime>0</TotalTime>
  <Pages>3</Pages>
  <Words>1619</Words>
  <Characters>8909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scastellon</cp:lastModifiedBy>
  <cp:revision>2</cp:revision>
  <dcterms:created xsi:type="dcterms:W3CDTF">2017-05-22T14:46:00Z</dcterms:created>
  <dcterms:modified xsi:type="dcterms:W3CDTF">2017-05-22T14:46:00Z</dcterms:modified>
</cp:coreProperties>
</file>